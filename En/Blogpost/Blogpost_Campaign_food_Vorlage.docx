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6EFA2" w14:textId="77777777" w:rsidR="00396516" w:rsidRPr="002370F6" w:rsidRDefault="00227E35" w:rsidP="00D35B64">
      <w:pPr>
        <w:pStyle w:val="Titel"/>
        <w:rPr>
          <w:lang w:val="en-US"/>
        </w:rPr>
      </w:pPr>
      <w:r w:rsidRPr="00227E35">
        <w:rPr>
          <w:lang w:val="en-US"/>
        </w:rPr>
        <w:t xml:space="preserve">Shaping your identity – Text A: You are what you eat </w:t>
      </w:r>
      <w:r w:rsidR="002370F6">
        <w:rPr>
          <w:lang w:val="en-US"/>
        </w:rPr>
        <w:t>(blog post)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43"/>
        <w:gridCol w:w="7393"/>
      </w:tblGrid>
      <w:tr w:rsidR="002629CF" w:rsidRPr="006D6C2B" w14:paraId="20639231" w14:textId="77777777" w:rsidTr="00BB5FC9">
        <w:tc>
          <w:tcPr>
            <w:tcW w:w="2643" w:type="dxa"/>
          </w:tcPr>
          <w:p w14:paraId="76F3EF57" w14:textId="77777777" w:rsidR="002629CF" w:rsidRPr="00D17D6A" w:rsidRDefault="002629CF" w:rsidP="00D17D6A">
            <w:pPr>
              <w:pStyle w:val="TabelleArial10ptfett1ptvornach"/>
            </w:pPr>
            <w:r w:rsidRPr="00D17D6A">
              <w:t>Thema</w:t>
            </w:r>
          </w:p>
        </w:tc>
        <w:tc>
          <w:tcPr>
            <w:tcW w:w="7393" w:type="dxa"/>
          </w:tcPr>
          <w:p w14:paraId="0731E67A" w14:textId="77777777" w:rsidR="002629CF" w:rsidRPr="00354B99" w:rsidRDefault="00354B99" w:rsidP="00D17D6A">
            <w:pPr>
              <w:pStyle w:val="TabelleArial1ptvornach"/>
              <w:rPr>
                <w:lang w:val="en-US"/>
              </w:rPr>
            </w:pPr>
            <w:r w:rsidRPr="00354B99">
              <w:rPr>
                <w:lang w:val="en-US"/>
              </w:rPr>
              <w:t xml:space="preserve">Shaping your identity – Text A: </w:t>
            </w:r>
            <w:r>
              <w:rPr>
                <w:lang w:val="en-US"/>
              </w:rPr>
              <w:t>You are what you eat</w:t>
            </w:r>
          </w:p>
        </w:tc>
      </w:tr>
      <w:tr w:rsidR="002629CF" w14:paraId="43E71B93" w14:textId="77777777" w:rsidTr="00BB5FC9">
        <w:tc>
          <w:tcPr>
            <w:tcW w:w="2643" w:type="dxa"/>
          </w:tcPr>
          <w:p w14:paraId="26EC1A4C" w14:textId="77777777" w:rsidR="002629CF" w:rsidRPr="00D17D6A" w:rsidRDefault="002629CF" w:rsidP="00D17D6A">
            <w:pPr>
              <w:pStyle w:val="TabelleArial10ptfett1ptvornach"/>
            </w:pPr>
            <w:r w:rsidRPr="00D17D6A">
              <w:t>Ziel</w:t>
            </w:r>
          </w:p>
        </w:tc>
        <w:tc>
          <w:tcPr>
            <w:tcW w:w="7393" w:type="dxa"/>
          </w:tcPr>
          <w:p w14:paraId="4AB9ADCD" w14:textId="77777777" w:rsidR="002629CF" w:rsidRDefault="00BB5FC9" w:rsidP="00D17D6A">
            <w:pPr>
              <w:pStyle w:val="TabelleArial1ptvornach"/>
            </w:pPr>
            <w:r>
              <w:t>Sich mit gesundheits</w:t>
            </w:r>
            <w:r w:rsidR="006E3857">
              <w:t>-/planeten</w:t>
            </w:r>
            <w:r>
              <w:t>fördernden und -schädigenden Faktoren auseinandersetzen</w:t>
            </w:r>
          </w:p>
          <w:p w14:paraId="504D634B" w14:textId="77777777" w:rsidR="00BB5FC9" w:rsidRDefault="00BB5FC9" w:rsidP="00D17D6A">
            <w:pPr>
              <w:pStyle w:val="TabelleArial1ptvornach"/>
            </w:pPr>
            <w:r>
              <w:t>Einen Blogeintrag (</w:t>
            </w:r>
            <w:proofErr w:type="spellStart"/>
            <w:r>
              <w:t>blog</w:t>
            </w:r>
            <w:proofErr w:type="spellEnd"/>
            <w:r>
              <w:t xml:space="preserve"> </w:t>
            </w:r>
            <w:proofErr w:type="spellStart"/>
            <w:r>
              <w:t>post</w:t>
            </w:r>
            <w:proofErr w:type="spellEnd"/>
            <w:r>
              <w:t>) verfassen</w:t>
            </w:r>
          </w:p>
        </w:tc>
      </w:tr>
      <w:tr w:rsidR="006C6A17" w14:paraId="227C1688" w14:textId="77777777" w:rsidTr="00BB5FC9">
        <w:tc>
          <w:tcPr>
            <w:tcW w:w="2643" w:type="dxa"/>
          </w:tcPr>
          <w:p w14:paraId="14199C63" w14:textId="77777777" w:rsidR="006C6A17" w:rsidRPr="00D17D6A" w:rsidRDefault="006C6A17" w:rsidP="00D17D6A">
            <w:pPr>
              <w:pStyle w:val="TabelleArial10ptfett1ptvornach"/>
            </w:pPr>
            <w:r w:rsidRPr="00D17D6A">
              <w:t>Zeitumfang</w:t>
            </w:r>
          </w:p>
        </w:tc>
        <w:tc>
          <w:tcPr>
            <w:tcW w:w="7393" w:type="dxa"/>
          </w:tcPr>
          <w:p w14:paraId="35914E78" w14:textId="77777777" w:rsidR="006C6A17" w:rsidRDefault="00BB5FC9" w:rsidP="00D17D6A">
            <w:pPr>
              <w:pStyle w:val="TabelleArial1ptvornach"/>
            </w:pPr>
            <w:r>
              <w:rPr>
                <w:color w:val="3F4444"/>
                <w:highlight w:val="yellow"/>
              </w:rPr>
              <w:t>90</w:t>
            </w:r>
            <w:r w:rsidR="006C6A17" w:rsidRPr="006C6A17">
              <w:rPr>
                <w:color w:val="3F4444"/>
                <w:highlight w:val="yellow"/>
              </w:rPr>
              <w:t xml:space="preserve"> Min</w:t>
            </w:r>
            <w:r w:rsidR="006C6A17" w:rsidRPr="006C6A17">
              <w:rPr>
                <w:color w:val="3F4444"/>
              </w:rPr>
              <w:t xml:space="preserve"> (entspricht </w:t>
            </w:r>
            <w:r w:rsidR="009C612A">
              <w:rPr>
                <w:color w:val="3F4444"/>
              </w:rPr>
              <w:t xml:space="preserve">xx </w:t>
            </w:r>
            <w:r w:rsidR="006C6A17" w:rsidRPr="006C6A17">
              <w:rPr>
                <w:color w:val="3F4444"/>
              </w:rPr>
              <w:t>Doppelstunde</w:t>
            </w:r>
            <w:r w:rsidR="009C612A">
              <w:rPr>
                <w:color w:val="3F4444"/>
              </w:rPr>
              <w:t>(</w:t>
            </w:r>
            <w:r w:rsidR="006C6A17" w:rsidRPr="006C6A17">
              <w:rPr>
                <w:color w:val="3F4444"/>
              </w:rPr>
              <w:t>n</w:t>
            </w:r>
            <w:r w:rsidR="009C612A">
              <w:rPr>
                <w:color w:val="3F4444"/>
              </w:rPr>
              <w:t>)</w:t>
            </w:r>
            <w:r w:rsidR="006C6A17" w:rsidRPr="006C6A17">
              <w:rPr>
                <w:color w:val="3F4444"/>
              </w:rPr>
              <w:t xml:space="preserve"> ohne Vor- und Nachbereitungszeit)</w:t>
            </w:r>
          </w:p>
        </w:tc>
      </w:tr>
      <w:tr w:rsidR="006C6A17" w14:paraId="1142B572" w14:textId="77777777" w:rsidTr="00BB5FC9">
        <w:tc>
          <w:tcPr>
            <w:tcW w:w="2643" w:type="dxa"/>
          </w:tcPr>
          <w:p w14:paraId="0D791715" w14:textId="77777777" w:rsidR="006C6A17" w:rsidRPr="00D17D6A" w:rsidRDefault="006C6A17" w:rsidP="00D17D6A">
            <w:pPr>
              <w:pStyle w:val="TabelleArial10ptfett1ptvornach"/>
            </w:pPr>
            <w:r w:rsidRPr="00D17D6A">
              <w:t>Arbeitsmaterialien</w:t>
            </w:r>
          </w:p>
        </w:tc>
        <w:tc>
          <w:tcPr>
            <w:tcW w:w="7393" w:type="dxa"/>
          </w:tcPr>
          <w:p w14:paraId="79773287" w14:textId="77777777" w:rsidR="00BB5FC9" w:rsidRPr="00BB5FC9" w:rsidRDefault="00BB5FC9" w:rsidP="00BB5FC9">
            <w:pPr>
              <w:pStyle w:val="TabelleArial1ptvornach"/>
            </w:pPr>
            <w:r w:rsidRPr="00BB5FC9">
              <w:t>Lehrbuch, Challenge 1</w:t>
            </w:r>
            <w:r w:rsidR="006E3857">
              <w:t>2/13</w:t>
            </w:r>
            <w:r w:rsidRPr="00BB5FC9">
              <w:t xml:space="preserve">, S. </w:t>
            </w:r>
            <w:r w:rsidR="006E3857">
              <w:t>14–16</w:t>
            </w:r>
            <w:r w:rsidR="00B50A8C">
              <w:t xml:space="preserve"> u. S. </w:t>
            </w:r>
            <w:r w:rsidR="00CB1853">
              <w:t>208</w:t>
            </w:r>
          </w:p>
          <w:p w14:paraId="6CDA6432" w14:textId="77777777" w:rsidR="006C6A17" w:rsidRDefault="00BB5FC9" w:rsidP="00D17D6A">
            <w:pPr>
              <w:pStyle w:val="TabelleArial1ptvornach"/>
            </w:pPr>
            <w:r w:rsidRPr="00BB5FC9">
              <w:t>OPAL-Kurs:</w:t>
            </w:r>
            <w:r>
              <w:t xml:space="preserve"> </w:t>
            </w:r>
            <w:r w:rsidRPr="00BB5FC9">
              <w:t>Unterrichtsthemen/</w:t>
            </w:r>
          </w:p>
        </w:tc>
      </w:tr>
      <w:tr w:rsidR="002629CF" w:rsidRPr="00BB5FC9" w14:paraId="21844310" w14:textId="77777777" w:rsidTr="00BB5FC9">
        <w:tc>
          <w:tcPr>
            <w:tcW w:w="2643" w:type="dxa"/>
          </w:tcPr>
          <w:p w14:paraId="4737A3D1" w14:textId="77777777" w:rsidR="002629CF" w:rsidRPr="00D17D6A" w:rsidRDefault="002629CF" w:rsidP="00D17D6A">
            <w:pPr>
              <w:pStyle w:val="TabelleArial10ptfett1ptvornach"/>
            </w:pPr>
            <w:r w:rsidRPr="00D17D6A">
              <w:t>Abzugebende Dateien</w:t>
            </w:r>
          </w:p>
        </w:tc>
        <w:tc>
          <w:tcPr>
            <w:tcW w:w="7393" w:type="dxa"/>
          </w:tcPr>
          <w:p w14:paraId="3C9454C1" w14:textId="77777777" w:rsidR="002629CF" w:rsidRPr="00BB5FC9" w:rsidRDefault="00BB5FC9" w:rsidP="00D17D6A">
            <w:pPr>
              <w:pStyle w:val="TabelleArial1ptvornach"/>
              <w:rPr>
                <w:lang w:val="en-US"/>
              </w:rPr>
            </w:pPr>
            <w:r w:rsidRPr="00BB5FC9">
              <w:rPr>
                <w:lang w:val="en-US"/>
              </w:rPr>
              <w:t>Klasse_Nachname_</w:t>
            </w:r>
            <w:r w:rsidR="006E3857">
              <w:rPr>
                <w:lang w:val="en-US"/>
              </w:rPr>
              <w:t>blog_post_campaign</w:t>
            </w:r>
            <w:r w:rsidRPr="00BB5FC9">
              <w:rPr>
                <w:lang w:val="en-US"/>
              </w:rPr>
              <w:t>_V1.do</w:t>
            </w:r>
            <w:r>
              <w:rPr>
                <w:lang w:val="en-US"/>
              </w:rPr>
              <w:t>cx</w:t>
            </w:r>
          </w:p>
        </w:tc>
      </w:tr>
      <w:tr w:rsidR="002629CF" w14:paraId="0C387AB7" w14:textId="77777777" w:rsidTr="00BB5FC9">
        <w:tc>
          <w:tcPr>
            <w:tcW w:w="2643" w:type="dxa"/>
          </w:tcPr>
          <w:p w14:paraId="6A0D7335" w14:textId="77777777" w:rsidR="002629CF" w:rsidRPr="00D17D6A" w:rsidRDefault="002629CF" w:rsidP="00D17D6A">
            <w:pPr>
              <w:pStyle w:val="TabelleArial10ptfett1ptvornach"/>
            </w:pPr>
            <w:r w:rsidRPr="00D17D6A">
              <w:t>Abgabe bis</w:t>
            </w:r>
          </w:p>
        </w:tc>
        <w:tc>
          <w:tcPr>
            <w:tcW w:w="7393" w:type="dxa"/>
          </w:tcPr>
          <w:p w14:paraId="2109B383" w14:textId="77777777" w:rsidR="002629CF" w:rsidRDefault="002629CF" w:rsidP="002629CF">
            <w:pPr>
              <w:spacing w:before="120" w:line="240" w:lineRule="auto"/>
            </w:pPr>
          </w:p>
        </w:tc>
      </w:tr>
    </w:tbl>
    <w:p w14:paraId="6DC874F3" w14:textId="77777777" w:rsidR="002629CF" w:rsidRDefault="002629CF" w:rsidP="00BB5FC9"/>
    <w:p w14:paraId="3E3B9081" w14:textId="77777777" w:rsidR="00127612" w:rsidRPr="00FC73CE" w:rsidRDefault="00CF2CCD" w:rsidP="00127612">
      <w:pPr>
        <w:pStyle w:val="berschrift1"/>
        <w:rPr>
          <w:lang w:val="en-US"/>
        </w:rPr>
      </w:pPr>
      <w:r>
        <w:rPr>
          <w:lang w:val="en-US"/>
        </w:rPr>
        <w:t>Preparing for w</w:t>
      </w:r>
      <w:r w:rsidR="00127612" w:rsidRPr="00FC73CE">
        <w:rPr>
          <w:lang w:val="en-US"/>
        </w:rPr>
        <w:t xml:space="preserve">riting a blog post on </w:t>
      </w:r>
      <w:r w:rsidR="00354B99">
        <w:rPr>
          <w:lang w:val="en-US"/>
        </w:rPr>
        <w:t>one of the campaigns mentioned in the text</w:t>
      </w:r>
    </w:p>
    <w:p w14:paraId="0E2372DE" w14:textId="77777777" w:rsidR="00B50A8C" w:rsidRPr="00FC73CE" w:rsidRDefault="00B50A8C" w:rsidP="00BB5FC9">
      <w:pPr>
        <w:rPr>
          <w:b/>
          <w:bCs/>
        </w:rPr>
      </w:pPr>
      <w:r w:rsidRPr="00FC73CE">
        <w:rPr>
          <w:b/>
          <w:bCs/>
        </w:rPr>
        <w:t>Tasks:</w:t>
      </w:r>
    </w:p>
    <w:p w14:paraId="00FA6580" w14:textId="77777777" w:rsidR="00B50A8C" w:rsidRPr="00FC73CE" w:rsidRDefault="00B50A8C" w:rsidP="00B50A8C">
      <w:pPr>
        <w:pStyle w:val="Listenabsatz"/>
        <w:numPr>
          <w:ilvl w:val="0"/>
          <w:numId w:val="10"/>
        </w:numPr>
        <w:rPr>
          <w:lang w:val="en-US"/>
        </w:rPr>
      </w:pPr>
      <w:r w:rsidRPr="00FC73CE">
        <w:rPr>
          <w:lang w:val="en-US"/>
        </w:rPr>
        <w:t>Read</w:t>
      </w:r>
      <w:r w:rsidR="00FC73CE" w:rsidRPr="00FC73CE">
        <w:rPr>
          <w:lang w:val="en-US"/>
        </w:rPr>
        <w:t xml:space="preserve"> the instruction below on h</w:t>
      </w:r>
      <w:r w:rsidR="00FC73CE">
        <w:rPr>
          <w:lang w:val="en-US"/>
        </w:rPr>
        <w:t>ow to write a blog post</w:t>
      </w:r>
    </w:p>
    <w:p w14:paraId="2114917B" w14:textId="77777777" w:rsidR="00BB5FC9" w:rsidRDefault="00B50A8C" w:rsidP="00BB5FC9">
      <w:r>
        <w:rPr>
          <w:noProof/>
        </w:rPr>
        <w:drawing>
          <wp:inline distT="0" distB="0" distL="0" distR="0" wp14:anchorId="79A3F1D5" wp14:editId="2181761C">
            <wp:extent cx="5825489" cy="4019739"/>
            <wp:effectExtent l="0" t="0" r="444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308" cy="40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D515" w14:textId="77777777" w:rsidR="00503253" w:rsidRDefault="00503253" w:rsidP="00B35CB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36"/>
      </w:tblGrid>
      <w:tr w:rsidR="00503253" w:rsidRPr="006D6C2B" w14:paraId="265B979E" w14:textId="77777777" w:rsidTr="00503253">
        <w:trPr>
          <w:trHeight w:val="7560"/>
        </w:trPr>
        <w:tc>
          <w:tcPr>
            <w:tcW w:w="10036" w:type="dxa"/>
            <w:shd w:val="clear" w:color="auto" w:fill="D9D9D9" w:themeFill="background1" w:themeFillShade="D9"/>
          </w:tcPr>
          <w:p w14:paraId="6C844AD9" w14:textId="77777777" w:rsidR="00503253" w:rsidRPr="00B35CB2" w:rsidRDefault="00503253" w:rsidP="00B30F31">
            <w:pPr>
              <w:rPr>
                <w:lang w:val="en-US"/>
              </w:rPr>
            </w:pPr>
            <w:r w:rsidRPr="00503253">
              <w:rPr>
                <w:b/>
                <w:bCs/>
                <w:lang w:val="en-US"/>
              </w:rPr>
              <w:lastRenderedPageBreak/>
              <w:t>Note</w:t>
            </w:r>
            <w:r w:rsidRPr="00503253">
              <w:rPr>
                <w:lang w:val="en-US"/>
              </w:rPr>
              <w:t xml:space="preserve">: Writing or mediation tasks often ask you to write a blog post, or blog entry. This is an online diary or </w:t>
            </w:r>
            <w:r w:rsidRPr="00B35CB2">
              <w:rPr>
                <w:lang w:val="en-US"/>
              </w:rPr>
              <w:t>informational website to showcase aspects of the blogger's life and/or attitudes.</w:t>
            </w:r>
          </w:p>
          <w:p w14:paraId="2A386294" w14:textId="77777777" w:rsidR="00503253" w:rsidRPr="00503253" w:rsidRDefault="00503253" w:rsidP="00B30F31">
            <w:pPr>
              <w:rPr>
                <w:lang w:val="en-US"/>
              </w:rPr>
            </w:pPr>
            <w:r w:rsidRPr="00B35CB2">
              <w:rPr>
                <w:lang w:val="en-US"/>
              </w:rPr>
              <w:t>B</w:t>
            </w:r>
            <w:r w:rsidRPr="00503253">
              <w:rPr>
                <w:lang w:val="en-US"/>
              </w:rPr>
              <w:t>l</w:t>
            </w:r>
            <w:r w:rsidRPr="00B35CB2">
              <w:rPr>
                <w:lang w:val="en-US"/>
              </w:rPr>
              <w:t>og posts have a range of formats and may resemble</w:t>
            </w:r>
            <w:r w:rsidRPr="00503253">
              <w:rPr>
                <w:lang w:val="en-US"/>
              </w:rPr>
              <w:t>:</w:t>
            </w:r>
          </w:p>
          <w:p w14:paraId="502A8DAC" w14:textId="77777777" w:rsidR="00503253" w:rsidRPr="00503253" w:rsidRDefault="00503253" w:rsidP="00B30F31">
            <w:pPr>
              <w:pStyle w:val="Listenabsatz"/>
              <w:numPr>
                <w:ilvl w:val="0"/>
                <w:numId w:val="12"/>
              </w:numPr>
              <w:rPr>
                <w:lang w:val="en-US"/>
              </w:rPr>
            </w:pPr>
            <w:r w:rsidRPr="00503253">
              <w:rPr>
                <w:lang w:val="en-US"/>
              </w:rPr>
              <w:t>an article</w:t>
            </w:r>
          </w:p>
          <w:p w14:paraId="0B89EB62" w14:textId="77777777" w:rsidR="00503253" w:rsidRPr="00503253" w:rsidRDefault="00503253" w:rsidP="00B30F31">
            <w:pPr>
              <w:pStyle w:val="Listenabsatz"/>
              <w:numPr>
                <w:ilvl w:val="0"/>
                <w:numId w:val="12"/>
              </w:numPr>
              <w:rPr>
                <w:lang w:val="en-US"/>
              </w:rPr>
            </w:pPr>
            <w:r w:rsidRPr="00503253">
              <w:rPr>
                <w:lang w:val="en-US"/>
              </w:rPr>
              <w:t xml:space="preserve">a review or </w:t>
            </w:r>
          </w:p>
          <w:p w14:paraId="4517D7A8" w14:textId="77777777" w:rsidR="00503253" w:rsidRPr="00503253" w:rsidRDefault="00503253" w:rsidP="00B30F31">
            <w:pPr>
              <w:pStyle w:val="Listenabsatz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n-US"/>
              </w:rPr>
            </w:pPr>
            <w:r w:rsidRPr="00503253">
              <w:rPr>
                <w:lang w:val="en-US"/>
              </w:rPr>
              <w:t xml:space="preserve">a short, direct and conversational response to a point of view or an event </w:t>
            </w:r>
          </w:p>
          <w:p w14:paraId="3EB925B1" w14:textId="77777777" w:rsidR="00503253" w:rsidRPr="00503253" w:rsidRDefault="00503253" w:rsidP="00B30F31">
            <w:pPr>
              <w:rPr>
                <w:lang w:val="en-US"/>
              </w:rPr>
            </w:pPr>
            <w:r w:rsidRPr="00B35CB2">
              <w:rPr>
                <w:lang w:val="en-US"/>
              </w:rPr>
              <w:t>They are always</w:t>
            </w:r>
            <w:r w:rsidRPr="00503253">
              <w:rPr>
                <w:lang w:val="en-US"/>
              </w:rPr>
              <w:t xml:space="preserve"> </w:t>
            </w:r>
            <w:r w:rsidRPr="00B35CB2">
              <w:rPr>
                <w:lang w:val="en-US"/>
              </w:rPr>
              <w:t>written with a specific audience in mind, normally in an informal style unless the expected readership is</w:t>
            </w:r>
            <w:r w:rsidRPr="00503253">
              <w:rPr>
                <w:lang w:val="en-US"/>
              </w:rPr>
              <w:t xml:space="preserve"> </w:t>
            </w:r>
            <w:r w:rsidRPr="00B35CB2">
              <w:rPr>
                <w:lang w:val="en-US"/>
              </w:rPr>
              <w:t xml:space="preserve">more intellectual. Even if the post is informal, it </w:t>
            </w:r>
            <w:r w:rsidRPr="00B35CB2">
              <w:rPr>
                <w:b/>
                <w:bCs/>
                <w:lang w:val="en-US"/>
              </w:rPr>
              <w:t>must not</w:t>
            </w:r>
            <w:r w:rsidRPr="00B35CB2">
              <w:rPr>
                <w:lang w:val="en-US"/>
              </w:rPr>
              <w:t xml:space="preserve"> contain slang, offensive terms or incorrect</w:t>
            </w:r>
            <w:r w:rsidRPr="00503253">
              <w:rPr>
                <w:lang w:val="en-US"/>
              </w:rPr>
              <w:t xml:space="preserve"> information.</w:t>
            </w:r>
          </w:p>
          <w:p w14:paraId="5FE7D316" w14:textId="77777777" w:rsidR="00503253" w:rsidRPr="00B35CB2" w:rsidRDefault="00503253" w:rsidP="00B30F31">
            <w:pPr>
              <w:rPr>
                <w:lang w:val="en-US"/>
              </w:rPr>
            </w:pPr>
            <w:r w:rsidRPr="00B35CB2">
              <w:rPr>
                <w:lang w:val="en-US"/>
              </w:rPr>
              <w:t>A typical b</w:t>
            </w:r>
            <w:r>
              <w:rPr>
                <w:lang w:val="en-US"/>
              </w:rPr>
              <w:t>l</w:t>
            </w:r>
            <w:r w:rsidRPr="00B35CB2">
              <w:rPr>
                <w:lang w:val="en-US"/>
              </w:rPr>
              <w:t>og post consists of:</w:t>
            </w:r>
          </w:p>
          <w:p w14:paraId="5B99E063" w14:textId="77777777" w:rsidR="00503253" w:rsidRPr="00503253" w:rsidRDefault="00503253" w:rsidP="00B30F31">
            <w:pPr>
              <w:pStyle w:val="Listenabsatz"/>
              <w:numPr>
                <w:ilvl w:val="0"/>
                <w:numId w:val="14"/>
              </w:numPr>
            </w:pPr>
            <w:r w:rsidRPr="00503253">
              <w:t xml:space="preserve">a </w:t>
            </w:r>
            <w:proofErr w:type="spellStart"/>
            <w:r w:rsidRPr="00503253">
              <w:t>catchy</w:t>
            </w:r>
            <w:proofErr w:type="spellEnd"/>
            <w:r w:rsidRPr="00503253">
              <w:t xml:space="preserve"> </w:t>
            </w:r>
            <w:proofErr w:type="spellStart"/>
            <w:r w:rsidRPr="00503253">
              <w:t>headline</w:t>
            </w:r>
            <w:proofErr w:type="spellEnd"/>
          </w:p>
          <w:p w14:paraId="3942174C" w14:textId="77777777" w:rsidR="00503253" w:rsidRPr="00503253" w:rsidRDefault="00503253" w:rsidP="00B30F31">
            <w:pPr>
              <w:pStyle w:val="Listenabsatz"/>
              <w:numPr>
                <w:ilvl w:val="0"/>
                <w:numId w:val="14"/>
              </w:numPr>
              <w:rPr>
                <w:lang w:val="en-US"/>
              </w:rPr>
            </w:pPr>
            <w:r w:rsidRPr="00503253">
              <w:rPr>
                <w:lang w:val="en-US"/>
              </w:rPr>
              <w:t>an introduction ('lead') which captivates the reader and explains why he/she should read on</w:t>
            </w:r>
          </w:p>
          <w:p w14:paraId="37849693" w14:textId="77777777" w:rsidR="00503253" w:rsidRPr="00503253" w:rsidRDefault="00503253" w:rsidP="00B30F31">
            <w:pPr>
              <w:pStyle w:val="Listenabsatz"/>
              <w:numPr>
                <w:ilvl w:val="0"/>
                <w:numId w:val="14"/>
              </w:numPr>
              <w:rPr>
                <w:lang w:val="en-US"/>
              </w:rPr>
            </w:pPr>
            <w:r w:rsidRPr="00503253">
              <w:rPr>
                <w:lang w:val="en-US"/>
              </w:rPr>
              <w:t>a main part divided into short paragraphs, ideally with subheadings</w:t>
            </w:r>
          </w:p>
          <w:p w14:paraId="749168AE" w14:textId="77777777" w:rsidR="00503253" w:rsidRPr="00503253" w:rsidRDefault="00503253" w:rsidP="00B30F31">
            <w:pPr>
              <w:pStyle w:val="Listenabsatz"/>
              <w:numPr>
                <w:ilvl w:val="0"/>
                <w:numId w:val="13"/>
              </w:numPr>
              <w:rPr>
                <w:lang w:val="en-US"/>
              </w:rPr>
            </w:pPr>
            <w:r w:rsidRPr="00503253">
              <w:rPr>
                <w:lang w:val="en-US"/>
              </w:rPr>
              <w:t>a conclusion which relates to the headline and includes a call to action or invites a response to the points the blogger made</w:t>
            </w:r>
          </w:p>
          <w:p w14:paraId="0969CEE7" w14:textId="77777777" w:rsidR="00503253" w:rsidRPr="00503253" w:rsidRDefault="00503253" w:rsidP="00B30F31">
            <w:pPr>
              <w:pStyle w:val="Listenabsatz"/>
              <w:numPr>
                <w:ilvl w:val="0"/>
                <w:numId w:val="14"/>
              </w:numPr>
              <w:rPr>
                <w:lang w:val="en-US"/>
              </w:rPr>
            </w:pPr>
            <w:r w:rsidRPr="00503253">
              <w:rPr>
                <w:lang w:val="en-US"/>
              </w:rPr>
              <w:t>a timestamp/date indicating when the b</w:t>
            </w:r>
            <w:r>
              <w:rPr>
                <w:lang w:val="en-US"/>
              </w:rPr>
              <w:t>l</w:t>
            </w:r>
            <w:r w:rsidRPr="00503253">
              <w:rPr>
                <w:lang w:val="en-US"/>
              </w:rPr>
              <w:t>og post was published.</w:t>
            </w:r>
          </w:p>
          <w:p w14:paraId="3B3338C7" w14:textId="77777777" w:rsidR="00503253" w:rsidRPr="00B35CB2" w:rsidRDefault="00503253" w:rsidP="00B30F31">
            <w:pPr>
              <w:rPr>
                <w:lang w:val="en-US"/>
              </w:rPr>
            </w:pPr>
            <w:r w:rsidRPr="00B35CB2">
              <w:rPr>
                <w:lang w:val="en-US"/>
              </w:rPr>
              <w:t>Additionally, it could include:</w:t>
            </w:r>
          </w:p>
          <w:p w14:paraId="3716015C" w14:textId="77777777" w:rsidR="00503253" w:rsidRPr="00503253" w:rsidRDefault="00503253" w:rsidP="00B30F31">
            <w:pPr>
              <w:pStyle w:val="Listenabsatz"/>
              <w:numPr>
                <w:ilvl w:val="0"/>
                <w:numId w:val="14"/>
              </w:numPr>
              <w:rPr>
                <w:lang w:val="en-US"/>
              </w:rPr>
            </w:pPr>
            <w:r w:rsidRPr="00503253">
              <w:rPr>
                <w:lang w:val="en-US"/>
              </w:rPr>
              <w:t>pictures and illustrations that catch the reader's attention</w:t>
            </w:r>
          </w:p>
          <w:p w14:paraId="623F02CF" w14:textId="77777777" w:rsidR="00503253" w:rsidRPr="00B35CB2" w:rsidRDefault="00503253" w:rsidP="00B30F31">
            <w:pPr>
              <w:pStyle w:val="Listenabsatz"/>
              <w:numPr>
                <w:ilvl w:val="0"/>
                <w:numId w:val="14"/>
              </w:numPr>
              <w:rPr>
                <w:lang w:val="en-US"/>
              </w:rPr>
            </w:pPr>
            <w:r w:rsidRPr="00503253">
              <w:rPr>
                <w:lang w:val="en-US"/>
              </w:rPr>
              <w:t>tags or hashtags which cross-reference other content that addresses the topic of the post</w:t>
            </w:r>
          </w:p>
        </w:tc>
      </w:tr>
    </w:tbl>
    <w:p w14:paraId="22D448C4" w14:textId="77777777" w:rsidR="00503253" w:rsidRPr="00503253" w:rsidRDefault="00503253" w:rsidP="00503253">
      <w:pPr>
        <w:rPr>
          <w:lang w:val="en-US"/>
        </w:rPr>
      </w:pPr>
    </w:p>
    <w:p w14:paraId="44F83BCE" w14:textId="77777777" w:rsidR="00005393" w:rsidRPr="00005393" w:rsidRDefault="00005393" w:rsidP="00005393">
      <w:pPr>
        <w:rPr>
          <w:b/>
          <w:bCs/>
          <w:lang w:val="en-US"/>
        </w:rPr>
      </w:pPr>
      <w:r w:rsidRPr="00005393">
        <w:rPr>
          <w:b/>
          <w:bCs/>
          <w:lang w:val="en-US"/>
        </w:rPr>
        <w:t>Planning stage</w:t>
      </w:r>
    </w:p>
    <w:p w14:paraId="021B14F2" w14:textId="77777777" w:rsidR="00005393" w:rsidRPr="00005393" w:rsidRDefault="00005393" w:rsidP="00503253">
      <w:pPr>
        <w:pStyle w:val="Listenabsatz"/>
        <w:numPr>
          <w:ilvl w:val="0"/>
          <w:numId w:val="10"/>
        </w:numPr>
        <w:rPr>
          <w:lang w:val="en-US"/>
        </w:rPr>
      </w:pPr>
      <w:r w:rsidRPr="00005393">
        <w:rPr>
          <w:lang w:val="en-US"/>
        </w:rPr>
        <w:t>Read the task carefully.</w:t>
      </w:r>
    </w:p>
    <w:p w14:paraId="63FF49D9" w14:textId="77777777" w:rsidR="00005393" w:rsidRPr="00005393" w:rsidRDefault="00005393" w:rsidP="00005393">
      <w:pPr>
        <w:pStyle w:val="Listenabsatz"/>
        <w:numPr>
          <w:ilvl w:val="0"/>
          <w:numId w:val="14"/>
        </w:numPr>
        <w:rPr>
          <w:lang w:val="en-US"/>
        </w:rPr>
      </w:pPr>
      <w:r w:rsidRPr="00005393">
        <w:rPr>
          <w:lang w:val="en-US"/>
        </w:rPr>
        <w:t>Who is the b</w:t>
      </w:r>
      <w:r>
        <w:rPr>
          <w:lang w:val="en-US"/>
        </w:rPr>
        <w:t>l</w:t>
      </w:r>
      <w:r w:rsidRPr="00005393">
        <w:rPr>
          <w:lang w:val="en-US"/>
        </w:rPr>
        <w:t>og post aimed at? The target group determines the style and structure of the b</w:t>
      </w:r>
      <w:r>
        <w:rPr>
          <w:lang w:val="en-US"/>
        </w:rPr>
        <w:t>l</w:t>
      </w:r>
      <w:r w:rsidRPr="00005393">
        <w:rPr>
          <w:lang w:val="en-US"/>
        </w:rPr>
        <w:t>og entry.</w:t>
      </w:r>
    </w:p>
    <w:p w14:paraId="53C1040B" w14:textId="77777777" w:rsidR="00005393" w:rsidRPr="00005393" w:rsidRDefault="00005393" w:rsidP="00005393">
      <w:pPr>
        <w:pStyle w:val="Listenabsatz"/>
        <w:numPr>
          <w:ilvl w:val="0"/>
          <w:numId w:val="14"/>
        </w:numPr>
        <w:rPr>
          <w:lang w:val="en-US"/>
        </w:rPr>
      </w:pPr>
      <w:r w:rsidRPr="00005393">
        <w:rPr>
          <w:lang w:val="en-US"/>
        </w:rPr>
        <w:t>What are you going to write about?</w:t>
      </w:r>
    </w:p>
    <w:p w14:paraId="2EC4EE4B" w14:textId="77777777" w:rsidR="00005393" w:rsidRPr="00005393" w:rsidRDefault="00005393" w:rsidP="00005393">
      <w:pPr>
        <w:pStyle w:val="Listenabsatz"/>
        <w:numPr>
          <w:ilvl w:val="0"/>
          <w:numId w:val="14"/>
        </w:numPr>
        <w:rPr>
          <w:lang w:val="en-US"/>
        </w:rPr>
      </w:pPr>
      <w:r w:rsidRPr="00005393">
        <w:rPr>
          <w:lang w:val="en-US"/>
        </w:rPr>
        <w:t>Do you want to post an idea or a topic, start a discussion or contradict somebody else's viewpoint?</w:t>
      </w:r>
    </w:p>
    <w:p w14:paraId="53F673FC" w14:textId="77777777" w:rsidR="00005393" w:rsidRDefault="00005393" w:rsidP="00005393">
      <w:pPr>
        <w:pStyle w:val="Listenabsatz"/>
        <w:numPr>
          <w:ilvl w:val="0"/>
          <w:numId w:val="14"/>
        </w:numPr>
        <w:rPr>
          <w:lang w:val="en-US"/>
        </w:rPr>
      </w:pPr>
      <w:r w:rsidRPr="00005393">
        <w:rPr>
          <w:lang w:val="en-US"/>
        </w:rPr>
        <w:t>Is it a 'How to ...' guide?</w:t>
      </w:r>
    </w:p>
    <w:p w14:paraId="30CC61FD" w14:textId="77777777" w:rsidR="00503253" w:rsidRDefault="00503253" w:rsidP="00503253">
      <w:pPr>
        <w:rPr>
          <w:lang w:val="en-US"/>
        </w:rPr>
      </w:pPr>
      <w:r>
        <w:rPr>
          <w:lang w:val="en-US"/>
        </w:rPr>
        <w:br w:type="page"/>
      </w:r>
    </w:p>
    <w:p w14:paraId="2BD7FFC7" w14:textId="77777777" w:rsidR="00503253" w:rsidRPr="00503253" w:rsidRDefault="00503253" w:rsidP="00503253">
      <w:pPr>
        <w:rPr>
          <w:lang w:val="en-US"/>
        </w:rPr>
      </w:pPr>
    </w:p>
    <w:p w14:paraId="187C391B" w14:textId="77777777" w:rsidR="00503253" w:rsidRDefault="00503253" w:rsidP="00503253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Gather ideas about factors of the campaign you chose, which have a positive and negative effect on either people’s health or our planet.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18"/>
        <w:gridCol w:w="5018"/>
      </w:tblGrid>
      <w:tr w:rsidR="00503253" w:rsidRPr="00FC73CE" w14:paraId="75CF3BB9" w14:textId="77777777" w:rsidTr="0012079C">
        <w:tc>
          <w:tcPr>
            <w:tcW w:w="5018" w:type="dxa"/>
          </w:tcPr>
          <w:p w14:paraId="70A7830B" w14:textId="77777777" w:rsidR="00503253" w:rsidRPr="00FC73CE" w:rsidRDefault="00503253" w:rsidP="0012079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</w:t>
            </w:r>
            <w:r w:rsidRPr="00FC73CE">
              <w:rPr>
                <w:b/>
                <w:bCs/>
                <w:lang w:val="en-US"/>
              </w:rPr>
              <w:t>actors with positive effects</w:t>
            </w:r>
          </w:p>
        </w:tc>
        <w:tc>
          <w:tcPr>
            <w:tcW w:w="5018" w:type="dxa"/>
          </w:tcPr>
          <w:p w14:paraId="655B2CB6" w14:textId="77777777" w:rsidR="00503253" w:rsidRPr="00FC73CE" w:rsidRDefault="00503253" w:rsidP="0012079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</w:t>
            </w:r>
            <w:r w:rsidRPr="00FC73CE">
              <w:rPr>
                <w:b/>
                <w:bCs/>
                <w:lang w:val="en-US"/>
              </w:rPr>
              <w:t>actors with negative effects</w:t>
            </w:r>
          </w:p>
        </w:tc>
      </w:tr>
      <w:tr w:rsidR="00503253" w14:paraId="6E64055B" w14:textId="77777777" w:rsidTr="0012079C">
        <w:tc>
          <w:tcPr>
            <w:tcW w:w="5018" w:type="dxa"/>
          </w:tcPr>
          <w:p w14:paraId="2A3320D8" w14:textId="77777777" w:rsidR="00503253" w:rsidRDefault="00503253" w:rsidP="0012079C">
            <w:pPr>
              <w:rPr>
                <w:lang w:val="en-US"/>
              </w:rPr>
            </w:pPr>
          </w:p>
        </w:tc>
        <w:tc>
          <w:tcPr>
            <w:tcW w:w="5018" w:type="dxa"/>
          </w:tcPr>
          <w:p w14:paraId="067FC2E2" w14:textId="77777777" w:rsidR="00503253" w:rsidRDefault="00503253" w:rsidP="0012079C">
            <w:pPr>
              <w:rPr>
                <w:lang w:val="en-US"/>
              </w:rPr>
            </w:pPr>
          </w:p>
        </w:tc>
      </w:tr>
      <w:tr w:rsidR="00503253" w14:paraId="106DF489" w14:textId="77777777" w:rsidTr="0012079C">
        <w:tc>
          <w:tcPr>
            <w:tcW w:w="5018" w:type="dxa"/>
          </w:tcPr>
          <w:p w14:paraId="0E2E692D" w14:textId="77777777" w:rsidR="00503253" w:rsidRDefault="00503253" w:rsidP="0012079C">
            <w:pPr>
              <w:rPr>
                <w:lang w:val="en-US"/>
              </w:rPr>
            </w:pPr>
          </w:p>
        </w:tc>
        <w:tc>
          <w:tcPr>
            <w:tcW w:w="5018" w:type="dxa"/>
          </w:tcPr>
          <w:p w14:paraId="2585933B" w14:textId="77777777" w:rsidR="00503253" w:rsidRDefault="00503253" w:rsidP="0012079C">
            <w:pPr>
              <w:rPr>
                <w:lang w:val="en-US"/>
              </w:rPr>
            </w:pPr>
          </w:p>
        </w:tc>
      </w:tr>
      <w:tr w:rsidR="00503253" w14:paraId="4FCAF43F" w14:textId="77777777" w:rsidTr="0012079C">
        <w:tc>
          <w:tcPr>
            <w:tcW w:w="5018" w:type="dxa"/>
          </w:tcPr>
          <w:p w14:paraId="654AE4CA" w14:textId="77777777" w:rsidR="00503253" w:rsidRDefault="00503253" w:rsidP="0012079C">
            <w:pPr>
              <w:rPr>
                <w:lang w:val="en-US"/>
              </w:rPr>
            </w:pPr>
          </w:p>
        </w:tc>
        <w:tc>
          <w:tcPr>
            <w:tcW w:w="5018" w:type="dxa"/>
          </w:tcPr>
          <w:p w14:paraId="0537FBFE" w14:textId="77777777" w:rsidR="00503253" w:rsidRDefault="00503253" w:rsidP="0012079C">
            <w:pPr>
              <w:rPr>
                <w:lang w:val="en-US"/>
              </w:rPr>
            </w:pPr>
          </w:p>
        </w:tc>
      </w:tr>
      <w:tr w:rsidR="00503253" w14:paraId="49003D68" w14:textId="77777777" w:rsidTr="0012079C">
        <w:tc>
          <w:tcPr>
            <w:tcW w:w="5018" w:type="dxa"/>
          </w:tcPr>
          <w:p w14:paraId="3808FED6" w14:textId="77777777" w:rsidR="00503253" w:rsidRDefault="00503253" w:rsidP="0012079C">
            <w:pPr>
              <w:rPr>
                <w:lang w:val="en-US"/>
              </w:rPr>
            </w:pPr>
          </w:p>
        </w:tc>
        <w:tc>
          <w:tcPr>
            <w:tcW w:w="5018" w:type="dxa"/>
          </w:tcPr>
          <w:p w14:paraId="4C252B70" w14:textId="77777777" w:rsidR="00503253" w:rsidRDefault="00503253" w:rsidP="0012079C">
            <w:pPr>
              <w:rPr>
                <w:lang w:val="en-US"/>
              </w:rPr>
            </w:pPr>
          </w:p>
        </w:tc>
      </w:tr>
      <w:tr w:rsidR="00503253" w14:paraId="173FC016" w14:textId="77777777" w:rsidTr="0012079C">
        <w:tc>
          <w:tcPr>
            <w:tcW w:w="5018" w:type="dxa"/>
          </w:tcPr>
          <w:p w14:paraId="294090D4" w14:textId="77777777" w:rsidR="00503253" w:rsidRDefault="00503253" w:rsidP="0012079C">
            <w:pPr>
              <w:rPr>
                <w:lang w:val="en-US"/>
              </w:rPr>
            </w:pPr>
          </w:p>
        </w:tc>
        <w:tc>
          <w:tcPr>
            <w:tcW w:w="5018" w:type="dxa"/>
          </w:tcPr>
          <w:p w14:paraId="2D00EAE3" w14:textId="77777777" w:rsidR="00503253" w:rsidRDefault="00503253" w:rsidP="0012079C">
            <w:pPr>
              <w:rPr>
                <w:lang w:val="en-US"/>
              </w:rPr>
            </w:pPr>
          </w:p>
        </w:tc>
      </w:tr>
      <w:tr w:rsidR="00503253" w14:paraId="2FC4D5EF" w14:textId="77777777" w:rsidTr="0012079C">
        <w:tc>
          <w:tcPr>
            <w:tcW w:w="5018" w:type="dxa"/>
          </w:tcPr>
          <w:p w14:paraId="03B8D99F" w14:textId="77777777" w:rsidR="00503253" w:rsidRDefault="00503253" w:rsidP="0012079C">
            <w:pPr>
              <w:rPr>
                <w:lang w:val="en-US"/>
              </w:rPr>
            </w:pPr>
          </w:p>
        </w:tc>
        <w:tc>
          <w:tcPr>
            <w:tcW w:w="5018" w:type="dxa"/>
          </w:tcPr>
          <w:p w14:paraId="65816321" w14:textId="77777777" w:rsidR="00503253" w:rsidRDefault="00503253" w:rsidP="0012079C">
            <w:pPr>
              <w:rPr>
                <w:lang w:val="en-US"/>
              </w:rPr>
            </w:pPr>
          </w:p>
        </w:tc>
      </w:tr>
      <w:tr w:rsidR="00503253" w14:paraId="4AFA8D72" w14:textId="77777777" w:rsidTr="0012079C">
        <w:tc>
          <w:tcPr>
            <w:tcW w:w="5018" w:type="dxa"/>
          </w:tcPr>
          <w:p w14:paraId="2D500FB6" w14:textId="77777777" w:rsidR="00503253" w:rsidRDefault="00503253" w:rsidP="0012079C">
            <w:pPr>
              <w:rPr>
                <w:lang w:val="en-US"/>
              </w:rPr>
            </w:pPr>
          </w:p>
        </w:tc>
        <w:tc>
          <w:tcPr>
            <w:tcW w:w="5018" w:type="dxa"/>
          </w:tcPr>
          <w:p w14:paraId="73778371" w14:textId="77777777" w:rsidR="00503253" w:rsidRDefault="00503253" w:rsidP="0012079C">
            <w:pPr>
              <w:rPr>
                <w:lang w:val="en-US"/>
              </w:rPr>
            </w:pPr>
          </w:p>
        </w:tc>
      </w:tr>
      <w:tr w:rsidR="00503253" w14:paraId="646C2039" w14:textId="77777777" w:rsidTr="0012079C">
        <w:tc>
          <w:tcPr>
            <w:tcW w:w="5018" w:type="dxa"/>
          </w:tcPr>
          <w:p w14:paraId="091130F3" w14:textId="77777777" w:rsidR="00503253" w:rsidRDefault="00503253" w:rsidP="0012079C">
            <w:pPr>
              <w:rPr>
                <w:lang w:val="en-US"/>
              </w:rPr>
            </w:pPr>
          </w:p>
        </w:tc>
        <w:tc>
          <w:tcPr>
            <w:tcW w:w="5018" w:type="dxa"/>
          </w:tcPr>
          <w:p w14:paraId="738F8848" w14:textId="77777777" w:rsidR="00503253" w:rsidRDefault="00503253" w:rsidP="0012079C">
            <w:pPr>
              <w:rPr>
                <w:lang w:val="en-US"/>
              </w:rPr>
            </w:pPr>
          </w:p>
        </w:tc>
      </w:tr>
      <w:tr w:rsidR="00503253" w14:paraId="7598B037" w14:textId="77777777" w:rsidTr="0012079C">
        <w:tc>
          <w:tcPr>
            <w:tcW w:w="5018" w:type="dxa"/>
          </w:tcPr>
          <w:p w14:paraId="231D2478" w14:textId="77777777" w:rsidR="00503253" w:rsidRDefault="00503253" w:rsidP="0012079C">
            <w:pPr>
              <w:rPr>
                <w:lang w:val="en-US"/>
              </w:rPr>
            </w:pPr>
          </w:p>
        </w:tc>
        <w:tc>
          <w:tcPr>
            <w:tcW w:w="5018" w:type="dxa"/>
          </w:tcPr>
          <w:p w14:paraId="300CC971" w14:textId="77777777" w:rsidR="00503253" w:rsidRDefault="00503253" w:rsidP="0012079C">
            <w:pPr>
              <w:rPr>
                <w:lang w:val="en-US"/>
              </w:rPr>
            </w:pPr>
          </w:p>
        </w:tc>
      </w:tr>
      <w:tr w:rsidR="00503253" w14:paraId="4BE350D5" w14:textId="77777777" w:rsidTr="0012079C">
        <w:tc>
          <w:tcPr>
            <w:tcW w:w="5018" w:type="dxa"/>
          </w:tcPr>
          <w:p w14:paraId="7DAD28B6" w14:textId="77777777" w:rsidR="00503253" w:rsidRDefault="00503253" w:rsidP="0012079C">
            <w:pPr>
              <w:rPr>
                <w:lang w:val="en-US"/>
              </w:rPr>
            </w:pPr>
          </w:p>
        </w:tc>
        <w:tc>
          <w:tcPr>
            <w:tcW w:w="5018" w:type="dxa"/>
          </w:tcPr>
          <w:p w14:paraId="76FFBC2F" w14:textId="77777777" w:rsidR="00503253" w:rsidRDefault="00503253" w:rsidP="0012079C">
            <w:pPr>
              <w:rPr>
                <w:lang w:val="en-US"/>
              </w:rPr>
            </w:pPr>
          </w:p>
        </w:tc>
      </w:tr>
    </w:tbl>
    <w:p w14:paraId="6AA0DBA9" w14:textId="77777777" w:rsidR="00503253" w:rsidRPr="00503253" w:rsidRDefault="00503253" w:rsidP="00503253">
      <w:pPr>
        <w:rPr>
          <w:lang w:val="en-US"/>
        </w:rPr>
      </w:pPr>
    </w:p>
    <w:p w14:paraId="3817CBE5" w14:textId="77777777" w:rsidR="00005393" w:rsidRDefault="00005393" w:rsidP="00005393">
      <w:pPr>
        <w:rPr>
          <w:b/>
          <w:bCs/>
          <w:lang w:val="en-US"/>
        </w:rPr>
      </w:pPr>
      <w:r w:rsidRPr="00005393">
        <w:rPr>
          <w:b/>
          <w:bCs/>
          <w:lang w:val="en-US"/>
        </w:rPr>
        <w:t>Writing stage</w:t>
      </w:r>
    </w:p>
    <w:p w14:paraId="03F5E072" w14:textId="77777777" w:rsidR="005B6240" w:rsidRDefault="005B6240" w:rsidP="005B6240">
      <w:proofErr w:type="spellStart"/>
      <w:r w:rsidRPr="005B6240">
        <w:t>Step</w:t>
      </w:r>
      <w:proofErr w:type="spellEnd"/>
      <w:r w:rsidRPr="005B6240">
        <w:t xml:space="preserve"> 1 Headline</w:t>
      </w:r>
    </w:p>
    <w:p w14:paraId="0AB01723" w14:textId="77777777" w:rsidR="00503253" w:rsidRDefault="00503253" w:rsidP="00503253">
      <w:pPr>
        <w:pStyle w:val="Listenabsatz"/>
        <w:numPr>
          <w:ilvl w:val="0"/>
          <w:numId w:val="10"/>
        </w:numPr>
        <w:rPr>
          <w:lang w:val="en-US"/>
        </w:rPr>
      </w:pPr>
      <w:r w:rsidRPr="00CF2CCD">
        <w:rPr>
          <w:lang w:val="en-US"/>
        </w:rPr>
        <w:t>Formulate an interesting, eye-catching head</w:t>
      </w:r>
      <w:r>
        <w:rPr>
          <w:lang w:val="en-US"/>
        </w:rPr>
        <w:t xml:space="preserve">line which particularly attracts people who do not positively contribute to either their health or </w:t>
      </w:r>
      <w:r w:rsidR="00227E35">
        <w:rPr>
          <w:lang w:val="en-US"/>
        </w:rPr>
        <w:t xml:space="preserve">the state of </w:t>
      </w:r>
      <w:r>
        <w:rPr>
          <w:lang w:val="en-US"/>
        </w:rPr>
        <w:t>our planet.</w:t>
      </w:r>
    </w:p>
    <w:tbl>
      <w:tblPr>
        <w:tblStyle w:val="Tabellenraster"/>
        <w:tblW w:w="0" w:type="auto"/>
        <w:tblInd w:w="345" w:type="dxa"/>
        <w:tblLook w:val="04A0" w:firstRow="1" w:lastRow="0" w:firstColumn="1" w:lastColumn="0" w:noHBand="0" w:noVBand="1"/>
      </w:tblPr>
      <w:tblGrid>
        <w:gridCol w:w="9691"/>
      </w:tblGrid>
      <w:tr w:rsidR="00503253" w:rsidRPr="006D6C2B" w14:paraId="12F117A1" w14:textId="77777777" w:rsidTr="00503253">
        <w:trPr>
          <w:trHeight w:val="2077"/>
        </w:trPr>
        <w:tc>
          <w:tcPr>
            <w:tcW w:w="9691" w:type="dxa"/>
            <w:shd w:val="clear" w:color="auto" w:fill="D9D9D9" w:themeFill="background1" w:themeFillShade="D9"/>
          </w:tcPr>
          <w:p w14:paraId="20744327" w14:textId="77777777" w:rsidR="00503253" w:rsidRPr="00503253" w:rsidRDefault="00503253" w:rsidP="00103AFA">
            <w:pPr>
              <w:pStyle w:val="Listenabsatz"/>
              <w:numPr>
                <w:ilvl w:val="0"/>
                <w:numId w:val="14"/>
              </w:numPr>
              <w:rPr>
                <w:lang w:val="en-US"/>
              </w:rPr>
            </w:pPr>
            <w:r w:rsidRPr="00503253">
              <w:rPr>
                <w:lang w:val="en-US"/>
              </w:rPr>
              <w:t>The headline should not be too long (as with real blog posts, it must fit on the screen).</w:t>
            </w:r>
          </w:p>
          <w:p w14:paraId="2740F3CE" w14:textId="77777777" w:rsidR="00503253" w:rsidRPr="00503253" w:rsidRDefault="00503253" w:rsidP="00103AFA">
            <w:pPr>
              <w:pStyle w:val="Listenabsatz"/>
              <w:numPr>
                <w:ilvl w:val="0"/>
                <w:numId w:val="14"/>
              </w:numPr>
              <w:rPr>
                <w:lang w:val="en-US"/>
              </w:rPr>
            </w:pPr>
            <w:r w:rsidRPr="00503253">
              <w:rPr>
                <w:lang w:val="en-US"/>
              </w:rPr>
              <w:t xml:space="preserve">It </w:t>
            </w:r>
            <w:proofErr w:type="spellStart"/>
            <w:r w:rsidRPr="00503253">
              <w:rPr>
                <w:lang w:val="en-US"/>
              </w:rPr>
              <w:t>shouId</w:t>
            </w:r>
            <w:proofErr w:type="spellEnd"/>
            <w:r w:rsidRPr="00503253">
              <w:rPr>
                <w:lang w:val="en-US"/>
              </w:rPr>
              <w:t xml:space="preserve"> relate to the main topic of your post</w:t>
            </w:r>
          </w:p>
          <w:p w14:paraId="01D5E800" w14:textId="77777777" w:rsidR="00503253" w:rsidRPr="00503253" w:rsidRDefault="00503253" w:rsidP="00103AFA">
            <w:pPr>
              <w:pStyle w:val="Listenabsatz"/>
              <w:numPr>
                <w:ilvl w:val="0"/>
                <w:numId w:val="14"/>
              </w:numPr>
              <w:rPr>
                <w:lang w:val="en-US"/>
              </w:rPr>
            </w:pPr>
            <w:r w:rsidRPr="00503253">
              <w:rPr>
                <w:lang w:val="en-US"/>
              </w:rPr>
              <w:t>It should attract the reader’s attention, e.g.:</w:t>
            </w:r>
          </w:p>
          <w:p w14:paraId="06320A64" w14:textId="77777777" w:rsidR="00503253" w:rsidRPr="00503253" w:rsidRDefault="00503253" w:rsidP="00503253">
            <w:pPr>
              <w:pStyle w:val="Listenabsatz"/>
              <w:numPr>
                <w:ilvl w:val="1"/>
                <w:numId w:val="14"/>
              </w:numPr>
              <w:ind w:left="733"/>
              <w:rPr>
                <w:lang w:val="en-US"/>
              </w:rPr>
            </w:pPr>
            <w:r w:rsidRPr="00503253">
              <w:rPr>
                <w:lang w:val="en-US"/>
              </w:rPr>
              <w:t xml:space="preserve">by giving numbers or lists (Four ways to ..., The ten most important reasons for </w:t>
            </w:r>
            <w:proofErr w:type="gramStart"/>
            <w:r w:rsidRPr="00503253">
              <w:rPr>
                <w:lang w:val="en-US"/>
              </w:rPr>
              <w:t>... )</w:t>
            </w:r>
            <w:proofErr w:type="gramEnd"/>
          </w:p>
          <w:p w14:paraId="48C54F42" w14:textId="77777777" w:rsidR="00503253" w:rsidRPr="00503253" w:rsidRDefault="00503253" w:rsidP="00503253">
            <w:pPr>
              <w:pStyle w:val="Listenabsatz"/>
              <w:numPr>
                <w:ilvl w:val="1"/>
                <w:numId w:val="14"/>
              </w:numPr>
              <w:ind w:left="733"/>
              <w:rPr>
                <w:lang w:val="en-US"/>
              </w:rPr>
            </w:pPr>
            <w:r w:rsidRPr="00503253">
              <w:rPr>
                <w:lang w:val="en-US"/>
              </w:rPr>
              <w:t xml:space="preserve">by asking a provocative question (Do you really believe in </w:t>
            </w:r>
            <w:proofErr w:type="gramStart"/>
            <w:r w:rsidRPr="00503253">
              <w:rPr>
                <w:lang w:val="en-US"/>
              </w:rPr>
              <w:t>... ?</w:t>
            </w:r>
            <w:proofErr w:type="gramEnd"/>
            <w:r w:rsidRPr="00503253">
              <w:rPr>
                <w:lang w:val="en-US"/>
              </w:rPr>
              <w:t>}</w:t>
            </w:r>
          </w:p>
          <w:p w14:paraId="547E78E7" w14:textId="77777777" w:rsidR="00503253" w:rsidRPr="00503253" w:rsidRDefault="00503253" w:rsidP="00503253">
            <w:pPr>
              <w:pStyle w:val="Listenabsatz"/>
              <w:numPr>
                <w:ilvl w:val="1"/>
                <w:numId w:val="14"/>
              </w:numPr>
              <w:ind w:left="733"/>
              <w:rPr>
                <w:lang w:val="en-US"/>
              </w:rPr>
            </w:pPr>
            <w:r w:rsidRPr="00503253">
              <w:rPr>
                <w:lang w:val="en-US"/>
              </w:rPr>
              <w:t>by giving good advice (How to ...)</w:t>
            </w:r>
          </w:p>
        </w:tc>
      </w:tr>
    </w:tbl>
    <w:p w14:paraId="46242992" w14:textId="77777777" w:rsidR="00E167EB" w:rsidRDefault="00E167EB" w:rsidP="00E167EB">
      <w:pPr>
        <w:rPr>
          <w:lang w:val="en-US"/>
        </w:rPr>
      </w:pPr>
    </w:p>
    <w:p w14:paraId="745B94B6" w14:textId="77777777" w:rsidR="00503253" w:rsidRDefault="00050C87" w:rsidP="00E167EB">
      <w:pPr>
        <w:rPr>
          <w:lang w:val="en-US"/>
        </w:rPr>
      </w:pPr>
      <w:r>
        <w:rPr>
          <w:lang w:val="en-US"/>
        </w:rPr>
        <w:t>________________________________________________________________________________________________________________</w:t>
      </w:r>
    </w:p>
    <w:p w14:paraId="7864FFAD" w14:textId="77777777" w:rsidR="00F0742C" w:rsidRDefault="00F0742C" w:rsidP="00E167EB">
      <w:pPr>
        <w:rPr>
          <w:lang w:val="en-US"/>
        </w:rPr>
      </w:pPr>
    </w:p>
    <w:p w14:paraId="55B18FE6" w14:textId="77777777" w:rsidR="00E167EB" w:rsidRDefault="00E167EB" w:rsidP="00E167EB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Explain why you think your headline will attract your target group.</w:t>
      </w:r>
    </w:p>
    <w:p w14:paraId="17EA54BB" w14:textId="77777777" w:rsidR="00050C87" w:rsidRPr="00050C87" w:rsidRDefault="00050C87" w:rsidP="00050C87">
      <w:pPr>
        <w:rPr>
          <w:lang w:val="en-US"/>
        </w:rPr>
      </w:pPr>
    </w:p>
    <w:p w14:paraId="13C14C2C" w14:textId="77777777" w:rsidR="00F0742C" w:rsidRDefault="00F0742C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7993FD56" w14:textId="77777777" w:rsidR="00E167EB" w:rsidRDefault="00F0742C" w:rsidP="00F0742C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lastRenderedPageBreak/>
        <w:t>Organise</w:t>
      </w:r>
      <w:proofErr w:type="spellEnd"/>
      <w:r>
        <w:rPr>
          <w:lang w:val="en-US"/>
        </w:rPr>
        <w:t xml:space="preserve"> your </w:t>
      </w:r>
      <w:r w:rsidR="007770B0">
        <w:rPr>
          <w:lang w:val="en-US"/>
        </w:rPr>
        <w:t xml:space="preserve">ideas for your blog post to convince people </w:t>
      </w:r>
      <w:r w:rsidR="00227E35" w:rsidRPr="00227E35">
        <w:rPr>
          <w:lang w:val="en-US"/>
        </w:rPr>
        <w:t xml:space="preserve">who do not positively contribute to either their health or </w:t>
      </w:r>
      <w:r w:rsidR="00227E35">
        <w:rPr>
          <w:lang w:val="en-US"/>
        </w:rPr>
        <w:t xml:space="preserve">the state of </w:t>
      </w:r>
      <w:r w:rsidR="00227E35" w:rsidRPr="00227E35">
        <w:rPr>
          <w:lang w:val="en-US"/>
        </w:rPr>
        <w:t>our planet</w:t>
      </w:r>
      <w:r w:rsidR="007770B0">
        <w:rPr>
          <w:lang w:val="en-US"/>
        </w:rPr>
        <w:t>.</w:t>
      </w:r>
    </w:p>
    <w:p w14:paraId="3D6AC5C7" w14:textId="77777777" w:rsidR="007E05BC" w:rsidRPr="007E05BC" w:rsidRDefault="007E05BC" w:rsidP="00616BFA">
      <w:pPr>
        <w:ind w:left="1134" w:hanging="1134"/>
      </w:pPr>
      <w:r w:rsidRPr="00616BFA">
        <w:rPr>
          <w:b/>
          <w:bCs/>
        </w:rPr>
        <w:t>Hinweis</w:t>
      </w:r>
      <w:r w:rsidRPr="007E05BC">
        <w:t xml:space="preserve">: </w:t>
      </w:r>
      <w:r w:rsidR="00616BFA">
        <w:tab/>
      </w:r>
      <w:r w:rsidRPr="007E05BC">
        <w:t>In die Tabelle können</w:t>
      </w:r>
      <w:r>
        <w:t xml:space="preserve"> Sie Ihre Ideen zunächst stichpunktartig eintragen</w:t>
      </w:r>
      <w:r w:rsidR="00616BFA">
        <w:t xml:space="preserve"> </w:t>
      </w:r>
      <w:r w:rsidR="00616BFA">
        <w:br/>
        <w:t>(ggf. auch erst einmal auf Deutsch bzw. in Ihrer Muttersprache)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250"/>
        <w:gridCol w:w="2147"/>
        <w:gridCol w:w="1818"/>
        <w:gridCol w:w="3965"/>
        <w:gridCol w:w="993"/>
      </w:tblGrid>
      <w:tr w:rsidR="007770B0" w:rsidRPr="00AF6374" w14:paraId="661C35ED" w14:textId="77777777" w:rsidTr="00A260A1">
        <w:tc>
          <w:tcPr>
            <w:tcW w:w="1250" w:type="dxa"/>
          </w:tcPr>
          <w:p w14:paraId="44322E99" w14:textId="77777777" w:rsidR="007770B0" w:rsidRPr="00AF6374" w:rsidRDefault="007770B0" w:rsidP="00A260A1">
            <w:pPr>
              <w:rPr>
                <w:b/>
                <w:sz w:val="22"/>
                <w:szCs w:val="22"/>
              </w:rPr>
            </w:pPr>
            <w:proofErr w:type="spellStart"/>
            <w:r w:rsidRPr="00AF6374">
              <w:rPr>
                <w:b/>
                <w:sz w:val="22"/>
                <w:szCs w:val="22"/>
              </w:rPr>
              <w:t>main</w:t>
            </w:r>
            <w:proofErr w:type="spellEnd"/>
            <w:r w:rsidRPr="00AF637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AF6374">
              <w:rPr>
                <w:b/>
                <w:sz w:val="22"/>
                <w:szCs w:val="22"/>
              </w:rPr>
              <w:t>structure</w:t>
            </w:r>
            <w:proofErr w:type="spellEnd"/>
          </w:p>
        </w:tc>
        <w:tc>
          <w:tcPr>
            <w:tcW w:w="7930" w:type="dxa"/>
            <w:gridSpan w:val="3"/>
          </w:tcPr>
          <w:p w14:paraId="54326C1D" w14:textId="77777777" w:rsidR="007770B0" w:rsidRPr="00AF6374" w:rsidRDefault="007770B0" w:rsidP="00A260A1">
            <w:pPr>
              <w:rPr>
                <w:b/>
                <w:sz w:val="22"/>
                <w:szCs w:val="22"/>
              </w:rPr>
            </w:pPr>
            <w:proofErr w:type="spellStart"/>
            <w:r w:rsidRPr="00AF6374">
              <w:rPr>
                <w:b/>
                <w:sz w:val="22"/>
                <w:szCs w:val="22"/>
              </w:rPr>
              <w:t>more</w:t>
            </w:r>
            <w:proofErr w:type="spellEnd"/>
            <w:r w:rsidRPr="00AF637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AF6374">
              <w:rPr>
                <w:b/>
                <w:sz w:val="22"/>
                <w:szCs w:val="22"/>
              </w:rPr>
              <w:t>detailed</w:t>
            </w:r>
            <w:proofErr w:type="spellEnd"/>
            <w:r w:rsidRPr="00AF637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AF6374">
              <w:rPr>
                <w:b/>
                <w:sz w:val="22"/>
                <w:szCs w:val="22"/>
              </w:rPr>
              <w:t>structure</w:t>
            </w:r>
            <w:proofErr w:type="spellEnd"/>
            <w:r w:rsidRPr="00AF6374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14:paraId="2D6A67C8" w14:textId="77777777" w:rsidR="007770B0" w:rsidRPr="00AF6374" w:rsidRDefault="007770B0" w:rsidP="00A260A1">
            <w:pPr>
              <w:rPr>
                <w:b/>
                <w:sz w:val="22"/>
                <w:szCs w:val="22"/>
              </w:rPr>
            </w:pPr>
            <w:proofErr w:type="spellStart"/>
            <w:r w:rsidRPr="00AF6374">
              <w:rPr>
                <w:b/>
                <w:sz w:val="22"/>
                <w:szCs w:val="22"/>
              </w:rPr>
              <w:t>no</w:t>
            </w:r>
            <w:proofErr w:type="spellEnd"/>
            <w:r w:rsidRPr="00AF6374">
              <w:rPr>
                <w:b/>
                <w:sz w:val="22"/>
                <w:szCs w:val="22"/>
              </w:rPr>
              <w:t xml:space="preserve">. </w:t>
            </w:r>
            <w:proofErr w:type="spellStart"/>
            <w:r w:rsidRPr="00AF6374">
              <w:rPr>
                <w:b/>
                <w:sz w:val="22"/>
                <w:szCs w:val="22"/>
              </w:rPr>
              <w:t>of</w:t>
            </w:r>
            <w:proofErr w:type="spellEnd"/>
            <w:r w:rsidRPr="00AF637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AF6374">
              <w:rPr>
                <w:b/>
                <w:sz w:val="22"/>
                <w:szCs w:val="22"/>
              </w:rPr>
              <w:t>words</w:t>
            </w:r>
            <w:proofErr w:type="spellEnd"/>
          </w:p>
        </w:tc>
      </w:tr>
      <w:tr w:rsidR="007770B0" w:rsidRPr="00944321" w14:paraId="1DA3C208" w14:textId="77777777" w:rsidTr="00A260A1">
        <w:tc>
          <w:tcPr>
            <w:tcW w:w="1250" w:type="dxa"/>
          </w:tcPr>
          <w:p w14:paraId="634DAFDE" w14:textId="77777777" w:rsidR="007770B0" w:rsidRDefault="007770B0" w:rsidP="00A260A1">
            <w:pPr>
              <w:rPr>
                <w:sz w:val="18"/>
                <w:szCs w:val="18"/>
              </w:rPr>
            </w:pPr>
            <w:proofErr w:type="spellStart"/>
            <w:r w:rsidRPr="00E84C9A">
              <w:rPr>
                <w:sz w:val="18"/>
                <w:szCs w:val="18"/>
              </w:rPr>
              <w:t>Introduction</w:t>
            </w:r>
            <w:proofErr w:type="spellEnd"/>
            <w:r w:rsidRPr="00E84C9A">
              <w:rPr>
                <w:sz w:val="18"/>
                <w:szCs w:val="18"/>
              </w:rPr>
              <w:t xml:space="preserve"> </w:t>
            </w:r>
          </w:p>
          <w:p w14:paraId="3660D1A2" w14:textId="77777777" w:rsidR="00050C87" w:rsidRPr="00E84C9A" w:rsidRDefault="00050C87" w:rsidP="00A260A1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see</w:t>
            </w:r>
            <w:proofErr w:type="spellEnd"/>
            <w:r>
              <w:rPr>
                <w:sz w:val="18"/>
                <w:szCs w:val="18"/>
              </w:rPr>
              <w:t xml:space="preserve">  </w:t>
            </w:r>
            <w:proofErr w:type="spellStart"/>
            <w:r>
              <w:rPr>
                <w:sz w:val="18"/>
                <w:szCs w:val="18"/>
              </w:rPr>
              <w:t>step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2</w:t>
            </w:r>
          </w:p>
        </w:tc>
        <w:tc>
          <w:tcPr>
            <w:tcW w:w="7930" w:type="dxa"/>
            <w:gridSpan w:val="3"/>
          </w:tcPr>
          <w:p w14:paraId="3B57029A" w14:textId="77777777" w:rsidR="007770B0" w:rsidRPr="00AD6DC9" w:rsidRDefault="007770B0" w:rsidP="00A260A1">
            <w:pPr>
              <w:rPr>
                <w:sz w:val="18"/>
                <w:szCs w:val="18"/>
                <w:lang w:val="en-US"/>
              </w:rPr>
            </w:pPr>
            <w:r w:rsidRPr="00AD6DC9">
              <w:rPr>
                <w:sz w:val="18"/>
                <w:szCs w:val="18"/>
                <w:lang w:val="en-US"/>
              </w:rPr>
              <w:t xml:space="preserve">Topic sentence: </w:t>
            </w:r>
          </w:p>
        </w:tc>
        <w:tc>
          <w:tcPr>
            <w:tcW w:w="993" w:type="dxa"/>
          </w:tcPr>
          <w:p w14:paraId="140BA41E" w14:textId="77777777" w:rsidR="007770B0" w:rsidRPr="00E84C9A" w:rsidRDefault="007770B0" w:rsidP="00A260A1">
            <w:pPr>
              <w:rPr>
                <w:sz w:val="18"/>
                <w:szCs w:val="18"/>
              </w:rPr>
            </w:pPr>
            <w:r w:rsidRPr="00E84C9A">
              <w:rPr>
                <w:sz w:val="18"/>
                <w:szCs w:val="18"/>
              </w:rPr>
              <w:t xml:space="preserve">50 </w:t>
            </w:r>
            <w:proofErr w:type="spellStart"/>
            <w:r w:rsidRPr="00E84C9A">
              <w:rPr>
                <w:sz w:val="18"/>
                <w:szCs w:val="18"/>
              </w:rPr>
              <w:t>to</w:t>
            </w:r>
            <w:proofErr w:type="spellEnd"/>
            <w:r w:rsidRPr="00E84C9A">
              <w:rPr>
                <w:sz w:val="18"/>
                <w:szCs w:val="18"/>
              </w:rPr>
              <w:t xml:space="preserve"> 100</w:t>
            </w:r>
          </w:p>
        </w:tc>
      </w:tr>
      <w:tr w:rsidR="007770B0" w:rsidRPr="00944321" w14:paraId="6A8C3097" w14:textId="77777777" w:rsidTr="00A260A1">
        <w:tc>
          <w:tcPr>
            <w:tcW w:w="10173" w:type="dxa"/>
            <w:gridSpan w:val="5"/>
            <w:shd w:val="clear" w:color="auto" w:fill="D9D9D9" w:themeFill="background1" w:themeFillShade="D9"/>
          </w:tcPr>
          <w:p w14:paraId="2E576A0D" w14:textId="77777777" w:rsidR="007770B0" w:rsidRPr="00E84C9A" w:rsidRDefault="007770B0" w:rsidP="00A260A1">
            <w:pPr>
              <w:jc w:val="center"/>
              <w:rPr>
                <w:i/>
                <w:sz w:val="18"/>
                <w:szCs w:val="18"/>
              </w:rPr>
            </w:pPr>
            <w:proofErr w:type="spellStart"/>
            <w:r w:rsidRPr="00E84C9A">
              <w:rPr>
                <w:i/>
                <w:sz w:val="18"/>
                <w:szCs w:val="18"/>
              </w:rPr>
              <w:t>Leave</w:t>
            </w:r>
            <w:proofErr w:type="spellEnd"/>
            <w:r w:rsidRPr="00E84C9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E84C9A">
              <w:rPr>
                <w:i/>
                <w:sz w:val="18"/>
                <w:szCs w:val="18"/>
              </w:rPr>
              <w:t>space</w:t>
            </w:r>
            <w:proofErr w:type="spellEnd"/>
            <w:r w:rsidRPr="00E84C9A">
              <w:rPr>
                <w:i/>
                <w:sz w:val="18"/>
                <w:szCs w:val="18"/>
              </w:rPr>
              <w:t>!</w:t>
            </w:r>
          </w:p>
        </w:tc>
      </w:tr>
      <w:tr w:rsidR="00050C87" w:rsidRPr="00944321" w14:paraId="53BF7686" w14:textId="77777777" w:rsidTr="00A260A1">
        <w:tc>
          <w:tcPr>
            <w:tcW w:w="1250" w:type="dxa"/>
            <w:vMerge w:val="restart"/>
          </w:tcPr>
          <w:p w14:paraId="1F30EFB8" w14:textId="77777777" w:rsidR="00050C87" w:rsidRDefault="00050C87" w:rsidP="00A260A1">
            <w:pPr>
              <w:rPr>
                <w:sz w:val="18"/>
                <w:szCs w:val="18"/>
              </w:rPr>
            </w:pPr>
            <w:r w:rsidRPr="00E84C9A">
              <w:rPr>
                <w:sz w:val="18"/>
                <w:szCs w:val="18"/>
              </w:rPr>
              <w:t>1</w:t>
            </w:r>
            <w:r w:rsidRPr="00E84C9A">
              <w:rPr>
                <w:sz w:val="18"/>
                <w:szCs w:val="18"/>
                <w:vertAlign w:val="superscript"/>
              </w:rPr>
              <w:t>st</w:t>
            </w:r>
            <w:r w:rsidRPr="00E84C9A">
              <w:rPr>
                <w:sz w:val="18"/>
                <w:szCs w:val="18"/>
              </w:rPr>
              <w:t xml:space="preserve"> </w:t>
            </w:r>
            <w:proofErr w:type="spellStart"/>
            <w:r w:rsidRPr="00E84C9A">
              <w:rPr>
                <w:sz w:val="18"/>
                <w:szCs w:val="18"/>
              </w:rPr>
              <w:t>paragraph</w:t>
            </w:r>
            <w:proofErr w:type="spellEnd"/>
          </w:p>
          <w:p w14:paraId="336917AC" w14:textId="77777777" w:rsidR="00050C87" w:rsidRPr="00E84C9A" w:rsidRDefault="00050C87" w:rsidP="00A260A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step</w:t>
            </w:r>
            <w:proofErr w:type="spellEnd"/>
            <w:r>
              <w:rPr>
                <w:sz w:val="18"/>
                <w:szCs w:val="18"/>
              </w:rPr>
              <w:t xml:space="preserve"> 3</w:t>
            </w:r>
          </w:p>
        </w:tc>
        <w:tc>
          <w:tcPr>
            <w:tcW w:w="2147" w:type="dxa"/>
          </w:tcPr>
          <w:p w14:paraId="61BDF34E" w14:textId="77777777" w:rsidR="00050C87" w:rsidRPr="001069AB" w:rsidRDefault="00050C87" w:rsidP="00A260A1">
            <w:pPr>
              <w:rPr>
                <w:sz w:val="18"/>
                <w:szCs w:val="18"/>
              </w:rPr>
            </w:pPr>
            <w:proofErr w:type="spellStart"/>
            <w:r w:rsidRPr="001069AB">
              <w:rPr>
                <w:sz w:val="18"/>
                <w:szCs w:val="18"/>
              </w:rPr>
              <w:t>Supporting</w:t>
            </w:r>
            <w:proofErr w:type="spellEnd"/>
            <w:r w:rsidRPr="001069AB">
              <w:rPr>
                <w:sz w:val="18"/>
                <w:szCs w:val="18"/>
              </w:rPr>
              <w:t xml:space="preserve"> </w:t>
            </w:r>
            <w:proofErr w:type="spellStart"/>
            <w:r w:rsidRPr="001069AB">
              <w:rPr>
                <w:sz w:val="18"/>
                <w:szCs w:val="18"/>
              </w:rPr>
              <w:t>sentence</w:t>
            </w:r>
            <w:proofErr w:type="spellEnd"/>
            <w:r w:rsidRPr="001069AB">
              <w:rPr>
                <w:sz w:val="18"/>
                <w:szCs w:val="18"/>
              </w:rPr>
              <w:t xml:space="preserve"> 1: </w:t>
            </w:r>
          </w:p>
        </w:tc>
        <w:tc>
          <w:tcPr>
            <w:tcW w:w="5783" w:type="dxa"/>
            <w:gridSpan w:val="2"/>
          </w:tcPr>
          <w:p w14:paraId="4F2BDEA9" w14:textId="77777777" w:rsidR="00050C87" w:rsidRPr="00F50A3B" w:rsidRDefault="00050C87" w:rsidP="00A260A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3" w:type="dxa"/>
          </w:tcPr>
          <w:p w14:paraId="6109E5BD" w14:textId="77777777" w:rsidR="00050C87" w:rsidRPr="00E84C9A" w:rsidRDefault="00050C87" w:rsidP="00A260A1">
            <w:pPr>
              <w:rPr>
                <w:sz w:val="18"/>
                <w:szCs w:val="18"/>
              </w:rPr>
            </w:pPr>
            <w:r w:rsidRPr="00E84C9A">
              <w:rPr>
                <w:sz w:val="18"/>
                <w:szCs w:val="18"/>
              </w:rPr>
              <w:t>ca. 20</w:t>
            </w:r>
          </w:p>
        </w:tc>
      </w:tr>
      <w:tr w:rsidR="00050C87" w:rsidRPr="00944321" w14:paraId="5EE1449C" w14:textId="77777777" w:rsidTr="00A260A1">
        <w:tc>
          <w:tcPr>
            <w:tcW w:w="1250" w:type="dxa"/>
            <w:vMerge/>
          </w:tcPr>
          <w:p w14:paraId="7332DDF9" w14:textId="77777777" w:rsidR="00050C87" w:rsidRPr="00E84C9A" w:rsidRDefault="00050C87" w:rsidP="00A260A1">
            <w:pPr>
              <w:rPr>
                <w:sz w:val="18"/>
                <w:szCs w:val="18"/>
              </w:rPr>
            </w:pPr>
          </w:p>
        </w:tc>
        <w:tc>
          <w:tcPr>
            <w:tcW w:w="2147" w:type="dxa"/>
          </w:tcPr>
          <w:p w14:paraId="017A9DDC" w14:textId="77777777" w:rsidR="00050C87" w:rsidRPr="001069AB" w:rsidRDefault="00050C87" w:rsidP="00A260A1">
            <w:pPr>
              <w:rPr>
                <w:sz w:val="18"/>
                <w:szCs w:val="18"/>
              </w:rPr>
            </w:pPr>
            <w:r w:rsidRPr="001069AB">
              <w:rPr>
                <w:sz w:val="18"/>
                <w:szCs w:val="18"/>
              </w:rPr>
              <w:t>Detail 1:</w:t>
            </w:r>
          </w:p>
        </w:tc>
        <w:tc>
          <w:tcPr>
            <w:tcW w:w="5783" w:type="dxa"/>
            <w:gridSpan w:val="2"/>
          </w:tcPr>
          <w:p w14:paraId="5806B2E6" w14:textId="77777777" w:rsidR="00050C87" w:rsidRPr="001069AB" w:rsidRDefault="00050C87" w:rsidP="00A260A1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140A0151" w14:textId="77777777" w:rsidR="00050C87" w:rsidRPr="00E84C9A" w:rsidRDefault="00050C87" w:rsidP="00A260A1">
            <w:pPr>
              <w:rPr>
                <w:sz w:val="18"/>
                <w:szCs w:val="18"/>
              </w:rPr>
            </w:pPr>
            <w:r w:rsidRPr="00E84C9A">
              <w:rPr>
                <w:sz w:val="18"/>
                <w:szCs w:val="18"/>
              </w:rPr>
              <w:t xml:space="preserve">20 </w:t>
            </w:r>
            <w:proofErr w:type="spellStart"/>
            <w:r w:rsidRPr="00E84C9A">
              <w:rPr>
                <w:sz w:val="18"/>
                <w:szCs w:val="18"/>
              </w:rPr>
              <w:t>to</w:t>
            </w:r>
            <w:proofErr w:type="spellEnd"/>
            <w:r w:rsidRPr="00E84C9A">
              <w:rPr>
                <w:sz w:val="18"/>
                <w:szCs w:val="18"/>
              </w:rPr>
              <w:t xml:space="preserve"> 50</w:t>
            </w:r>
          </w:p>
        </w:tc>
      </w:tr>
      <w:tr w:rsidR="00050C87" w:rsidRPr="00944321" w14:paraId="187F664C" w14:textId="77777777" w:rsidTr="00A260A1">
        <w:tc>
          <w:tcPr>
            <w:tcW w:w="1250" w:type="dxa"/>
            <w:vMerge/>
          </w:tcPr>
          <w:p w14:paraId="0311F9C1" w14:textId="77777777" w:rsidR="00050C87" w:rsidRPr="00E84C9A" w:rsidRDefault="00050C87" w:rsidP="00A260A1">
            <w:pPr>
              <w:rPr>
                <w:sz w:val="18"/>
                <w:szCs w:val="18"/>
              </w:rPr>
            </w:pPr>
          </w:p>
        </w:tc>
        <w:tc>
          <w:tcPr>
            <w:tcW w:w="2147" w:type="dxa"/>
          </w:tcPr>
          <w:p w14:paraId="63A715DC" w14:textId="77777777" w:rsidR="00050C87" w:rsidRPr="00F50A3B" w:rsidRDefault="00050C87" w:rsidP="00A260A1">
            <w:pPr>
              <w:rPr>
                <w:sz w:val="18"/>
                <w:szCs w:val="18"/>
                <w:lang w:val="en-US"/>
              </w:rPr>
            </w:pPr>
            <w:r w:rsidRPr="00F50A3B">
              <w:rPr>
                <w:sz w:val="18"/>
                <w:szCs w:val="18"/>
                <w:lang w:val="en-US"/>
              </w:rPr>
              <w:t xml:space="preserve">Detail 2: </w:t>
            </w:r>
          </w:p>
        </w:tc>
        <w:tc>
          <w:tcPr>
            <w:tcW w:w="5783" w:type="dxa"/>
            <w:gridSpan w:val="2"/>
          </w:tcPr>
          <w:p w14:paraId="1BFE9455" w14:textId="77777777" w:rsidR="00050C87" w:rsidRPr="001069AB" w:rsidRDefault="00050C87" w:rsidP="00A260A1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108D5194" w14:textId="77777777" w:rsidR="00050C87" w:rsidRPr="00E84C9A" w:rsidRDefault="00050C87" w:rsidP="00A260A1">
            <w:pPr>
              <w:rPr>
                <w:sz w:val="18"/>
                <w:szCs w:val="18"/>
              </w:rPr>
            </w:pPr>
            <w:r w:rsidRPr="00E84C9A">
              <w:rPr>
                <w:sz w:val="18"/>
                <w:szCs w:val="18"/>
              </w:rPr>
              <w:t xml:space="preserve">20 </w:t>
            </w:r>
            <w:proofErr w:type="spellStart"/>
            <w:r w:rsidRPr="00E84C9A">
              <w:rPr>
                <w:sz w:val="18"/>
                <w:szCs w:val="18"/>
              </w:rPr>
              <w:t>to</w:t>
            </w:r>
            <w:proofErr w:type="spellEnd"/>
            <w:r w:rsidRPr="00E84C9A">
              <w:rPr>
                <w:sz w:val="18"/>
                <w:szCs w:val="18"/>
              </w:rPr>
              <w:t xml:space="preserve"> 50</w:t>
            </w:r>
          </w:p>
        </w:tc>
      </w:tr>
      <w:tr w:rsidR="00050C87" w:rsidRPr="00944321" w14:paraId="3D0DB13E" w14:textId="77777777" w:rsidTr="00A260A1">
        <w:tc>
          <w:tcPr>
            <w:tcW w:w="1250" w:type="dxa"/>
            <w:vMerge/>
          </w:tcPr>
          <w:p w14:paraId="6A8428AE" w14:textId="77777777" w:rsidR="00050C87" w:rsidRPr="00E84C9A" w:rsidRDefault="00050C87" w:rsidP="00A260A1">
            <w:pPr>
              <w:rPr>
                <w:sz w:val="18"/>
                <w:szCs w:val="18"/>
              </w:rPr>
            </w:pPr>
          </w:p>
        </w:tc>
        <w:tc>
          <w:tcPr>
            <w:tcW w:w="2147" w:type="dxa"/>
          </w:tcPr>
          <w:p w14:paraId="6B198874" w14:textId="77777777" w:rsidR="00050C87" w:rsidRPr="00262D86" w:rsidRDefault="00050C87" w:rsidP="00A260A1">
            <w:pPr>
              <w:rPr>
                <w:sz w:val="18"/>
                <w:szCs w:val="18"/>
              </w:rPr>
            </w:pPr>
            <w:r w:rsidRPr="00F50A3B">
              <w:rPr>
                <w:sz w:val="18"/>
                <w:szCs w:val="18"/>
                <w:lang w:val="en-US"/>
              </w:rPr>
              <w:t>Conclusion regarding supporting sentence 1:</w:t>
            </w:r>
          </w:p>
        </w:tc>
        <w:tc>
          <w:tcPr>
            <w:tcW w:w="5783" w:type="dxa"/>
            <w:gridSpan w:val="2"/>
          </w:tcPr>
          <w:p w14:paraId="4D94C3E6" w14:textId="77777777" w:rsidR="00050C87" w:rsidRPr="00262D86" w:rsidRDefault="00050C87" w:rsidP="00A260A1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5F2C2ED6" w14:textId="77777777" w:rsidR="00050C87" w:rsidRPr="00E84C9A" w:rsidRDefault="00050C87" w:rsidP="00A260A1">
            <w:pPr>
              <w:rPr>
                <w:sz w:val="18"/>
                <w:szCs w:val="18"/>
              </w:rPr>
            </w:pPr>
            <w:r w:rsidRPr="00E84C9A">
              <w:rPr>
                <w:sz w:val="18"/>
                <w:szCs w:val="18"/>
              </w:rPr>
              <w:t xml:space="preserve">20 </w:t>
            </w:r>
            <w:proofErr w:type="spellStart"/>
            <w:r w:rsidRPr="00E84C9A">
              <w:rPr>
                <w:sz w:val="18"/>
                <w:szCs w:val="18"/>
              </w:rPr>
              <w:t>to</w:t>
            </w:r>
            <w:proofErr w:type="spellEnd"/>
            <w:r w:rsidRPr="00E84C9A">
              <w:rPr>
                <w:sz w:val="18"/>
                <w:szCs w:val="18"/>
              </w:rPr>
              <w:t xml:space="preserve"> 50</w:t>
            </w:r>
          </w:p>
        </w:tc>
      </w:tr>
      <w:tr w:rsidR="007770B0" w:rsidRPr="00944321" w14:paraId="547ADF03" w14:textId="77777777" w:rsidTr="00A260A1">
        <w:tc>
          <w:tcPr>
            <w:tcW w:w="10173" w:type="dxa"/>
            <w:gridSpan w:val="5"/>
            <w:shd w:val="clear" w:color="auto" w:fill="D9D9D9" w:themeFill="background1" w:themeFillShade="D9"/>
          </w:tcPr>
          <w:p w14:paraId="515567C5" w14:textId="77777777" w:rsidR="007770B0" w:rsidRPr="00E84C9A" w:rsidRDefault="007770B0" w:rsidP="00A260A1">
            <w:pPr>
              <w:jc w:val="center"/>
              <w:rPr>
                <w:i/>
                <w:sz w:val="18"/>
                <w:szCs w:val="18"/>
              </w:rPr>
            </w:pPr>
            <w:proofErr w:type="spellStart"/>
            <w:r w:rsidRPr="00E84C9A">
              <w:rPr>
                <w:i/>
                <w:sz w:val="18"/>
                <w:szCs w:val="18"/>
              </w:rPr>
              <w:t>Leave</w:t>
            </w:r>
            <w:proofErr w:type="spellEnd"/>
            <w:r w:rsidRPr="00E84C9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E84C9A">
              <w:rPr>
                <w:i/>
                <w:sz w:val="18"/>
                <w:szCs w:val="18"/>
              </w:rPr>
              <w:t>space</w:t>
            </w:r>
            <w:proofErr w:type="spellEnd"/>
            <w:r w:rsidRPr="00E84C9A">
              <w:rPr>
                <w:i/>
                <w:sz w:val="18"/>
                <w:szCs w:val="18"/>
              </w:rPr>
              <w:t>!</w:t>
            </w:r>
          </w:p>
        </w:tc>
      </w:tr>
      <w:tr w:rsidR="00050C87" w:rsidRPr="00944321" w14:paraId="6F97B6E0" w14:textId="77777777" w:rsidTr="00A260A1">
        <w:tc>
          <w:tcPr>
            <w:tcW w:w="1250" w:type="dxa"/>
            <w:vMerge w:val="restart"/>
          </w:tcPr>
          <w:p w14:paraId="08CA45E4" w14:textId="77777777" w:rsidR="00050C87" w:rsidRDefault="00050C87" w:rsidP="00A260A1">
            <w:pPr>
              <w:rPr>
                <w:sz w:val="18"/>
                <w:szCs w:val="18"/>
              </w:rPr>
            </w:pPr>
            <w:r w:rsidRPr="00E84C9A">
              <w:rPr>
                <w:sz w:val="18"/>
                <w:szCs w:val="18"/>
              </w:rPr>
              <w:t>2</w:t>
            </w:r>
            <w:r w:rsidRPr="00E84C9A">
              <w:rPr>
                <w:sz w:val="18"/>
                <w:szCs w:val="18"/>
                <w:vertAlign w:val="superscript"/>
              </w:rPr>
              <w:t>nd</w:t>
            </w:r>
            <w:r w:rsidRPr="00E84C9A">
              <w:rPr>
                <w:sz w:val="18"/>
                <w:szCs w:val="18"/>
              </w:rPr>
              <w:t xml:space="preserve"> </w:t>
            </w:r>
            <w:proofErr w:type="spellStart"/>
            <w:r w:rsidRPr="00E84C9A">
              <w:rPr>
                <w:sz w:val="18"/>
                <w:szCs w:val="18"/>
              </w:rPr>
              <w:t>paragraph</w:t>
            </w:r>
            <w:proofErr w:type="spellEnd"/>
          </w:p>
          <w:p w14:paraId="52E80076" w14:textId="77777777" w:rsidR="00050C87" w:rsidRPr="00E84C9A" w:rsidRDefault="00050C87" w:rsidP="00A260A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step</w:t>
            </w:r>
            <w:proofErr w:type="spellEnd"/>
            <w:r>
              <w:rPr>
                <w:sz w:val="18"/>
                <w:szCs w:val="18"/>
              </w:rPr>
              <w:t xml:space="preserve"> 3</w:t>
            </w:r>
          </w:p>
        </w:tc>
        <w:tc>
          <w:tcPr>
            <w:tcW w:w="2147" w:type="dxa"/>
          </w:tcPr>
          <w:p w14:paraId="29669765" w14:textId="77777777" w:rsidR="00050C87" w:rsidRPr="001069AB" w:rsidRDefault="00050C87" w:rsidP="00A260A1">
            <w:pPr>
              <w:rPr>
                <w:sz w:val="18"/>
                <w:szCs w:val="18"/>
              </w:rPr>
            </w:pPr>
            <w:proofErr w:type="spellStart"/>
            <w:r w:rsidRPr="001069AB">
              <w:rPr>
                <w:sz w:val="18"/>
                <w:szCs w:val="18"/>
              </w:rPr>
              <w:t>Supporting</w:t>
            </w:r>
            <w:proofErr w:type="spellEnd"/>
            <w:r w:rsidRPr="001069AB">
              <w:rPr>
                <w:sz w:val="18"/>
                <w:szCs w:val="18"/>
              </w:rPr>
              <w:t xml:space="preserve"> </w:t>
            </w:r>
            <w:proofErr w:type="spellStart"/>
            <w:r w:rsidRPr="001069AB">
              <w:rPr>
                <w:sz w:val="18"/>
                <w:szCs w:val="18"/>
              </w:rPr>
              <w:t>sentence</w:t>
            </w:r>
            <w:proofErr w:type="spellEnd"/>
            <w:r w:rsidRPr="001069AB">
              <w:rPr>
                <w:sz w:val="18"/>
                <w:szCs w:val="18"/>
              </w:rPr>
              <w:t xml:space="preserve"> 2:</w:t>
            </w:r>
          </w:p>
        </w:tc>
        <w:tc>
          <w:tcPr>
            <w:tcW w:w="5783" w:type="dxa"/>
            <w:gridSpan w:val="2"/>
          </w:tcPr>
          <w:p w14:paraId="5FCAC014" w14:textId="77777777" w:rsidR="00050C87" w:rsidRPr="001069AB" w:rsidRDefault="00050C87" w:rsidP="00A260A1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00379690" w14:textId="77777777" w:rsidR="00050C87" w:rsidRPr="00E84C9A" w:rsidRDefault="00050C87" w:rsidP="00A260A1">
            <w:pPr>
              <w:rPr>
                <w:sz w:val="18"/>
                <w:szCs w:val="18"/>
              </w:rPr>
            </w:pPr>
            <w:r w:rsidRPr="00E84C9A">
              <w:rPr>
                <w:sz w:val="18"/>
                <w:szCs w:val="18"/>
              </w:rPr>
              <w:t>ca. 20</w:t>
            </w:r>
          </w:p>
        </w:tc>
      </w:tr>
      <w:tr w:rsidR="00050C87" w:rsidRPr="00944321" w14:paraId="09DC3D5D" w14:textId="77777777" w:rsidTr="00A260A1">
        <w:tc>
          <w:tcPr>
            <w:tcW w:w="1250" w:type="dxa"/>
            <w:vMerge/>
          </w:tcPr>
          <w:p w14:paraId="2A4FA1CB" w14:textId="77777777" w:rsidR="00050C87" w:rsidRPr="00E84C9A" w:rsidRDefault="00050C87" w:rsidP="00A260A1">
            <w:pPr>
              <w:rPr>
                <w:sz w:val="18"/>
                <w:szCs w:val="18"/>
              </w:rPr>
            </w:pPr>
          </w:p>
        </w:tc>
        <w:tc>
          <w:tcPr>
            <w:tcW w:w="2147" w:type="dxa"/>
          </w:tcPr>
          <w:p w14:paraId="4BFEB88B" w14:textId="77777777" w:rsidR="00050C87" w:rsidRPr="001069AB" w:rsidRDefault="00050C87" w:rsidP="00A260A1">
            <w:pPr>
              <w:rPr>
                <w:sz w:val="18"/>
                <w:szCs w:val="18"/>
              </w:rPr>
            </w:pPr>
            <w:r w:rsidRPr="001069AB">
              <w:rPr>
                <w:sz w:val="18"/>
                <w:szCs w:val="18"/>
              </w:rPr>
              <w:t>Detail 1:</w:t>
            </w:r>
          </w:p>
        </w:tc>
        <w:tc>
          <w:tcPr>
            <w:tcW w:w="5783" w:type="dxa"/>
            <w:gridSpan w:val="2"/>
          </w:tcPr>
          <w:p w14:paraId="05FA977F" w14:textId="77777777" w:rsidR="00050C87" w:rsidRPr="001069AB" w:rsidRDefault="00050C87" w:rsidP="00A260A1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7992A54C" w14:textId="77777777" w:rsidR="00050C87" w:rsidRPr="00E84C9A" w:rsidRDefault="00050C87" w:rsidP="00A260A1">
            <w:pPr>
              <w:rPr>
                <w:sz w:val="18"/>
                <w:szCs w:val="18"/>
              </w:rPr>
            </w:pPr>
            <w:r w:rsidRPr="00E84C9A">
              <w:rPr>
                <w:sz w:val="18"/>
                <w:szCs w:val="18"/>
              </w:rPr>
              <w:t xml:space="preserve">20 </w:t>
            </w:r>
            <w:proofErr w:type="spellStart"/>
            <w:r w:rsidRPr="00E84C9A">
              <w:rPr>
                <w:sz w:val="18"/>
                <w:szCs w:val="18"/>
              </w:rPr>
              <w:t>to</w:t>
            </w:r>
            <w:proofErr w:type="spellEnd"/>
            <w:r w:rsidRPr="00E84C9A">
              <w:rPr>
                <w:sz w:val="18"/>
                <w:szCs w:val="18"/>
              </w:rPr>
              <w:t xml:space="preserve"> 50</w:t>
            </w:r>
          </w:p>
        </w:tc>
      </w:tr>
      <w:tr w:rsidR="00050C87" w:rsidRPr="00944321" w14:paraId="3CF76BDA" w14:textId="77777777" w:rsidTr="00A260A1">
        <w:tc>
          <w:tcPr>
            <w:tcW w:w="1250" w:type="dxa"/>
            <w:vMerge/>
          </w:tcPr>
          <w:p w14:paraId="612AC9B6" w14:textId="77777777" w:rsidR="00050C87" w:rsidRPr="00E84C9A" w:rsidRDefault="00050C87" w:rsidP="00A260A1">
            <w:pPr>
              <w:rPr>
                <w:sz w:val="18"/>
                <w:szCs w:val="18"/>
              </w:rPr>
            </w:pPr>
          </w:p>
        </w:tc>
        <w:tc>
          <w:tcPr>
            <w:tcW w:w="2147" w:type="dxa"/>
          </w:tcPr>
          <w:p w14:paraId="41893C69" w14:textId="77777777" w:rsidR="00050C87" w:rsidRPr="001069AB" w:rsidRDefault="00050C87" w:rsidP="00A260A1">
            <w:pPr>
              <w:rPr>
                <w:sz w:val="18"/>
                <w:szCs w:val="18"/>
              </w:rPr>
            </w:pPr>
            <w:r w:rsidRPr="001069AB">
              <w:rPr>
                <w:sz w:val="18"/>
                <w:szCs w:val="18"/>
              </w:rPr>
              <w:t xml:space="preserve">Detail 2:  </w:t>
            </w:r>
          </w:p>
        </w:tc>
        <w:tc>
          <w:tcPr>
            <w:tcW w:w="5783" w:type="dxa"/>
            <w:gridSpan w:val="2"/>
          </w:tcPr>
          <w:p w14:paraId="48DF5432" w14:textId="77777777" w:rsidR="00050C87" w:rsidRPr="001069AB" w:rsidRDefault="00050C87" w:rsidP="00A260A1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3AADEA04" w14:textId="77777777" w:rsidR="00050C87" w:rsidRPr="00E84C9A" w:rsidRDefault="00050C87" w:rsidP="00A260A1">
            <w:pPr>
              <w:rPr>
                <w:sz w:val="18"/>
                <w:szCs w:val="18"/>
              </w:rPr>
            </w:pPr>
            <w:r w:rsidRPr="00E84C9A">
              <w:rPr>
                <w:sz w:val="18"/>
                <w:szCs w:val="18"/>
              </w:rPr>
              <w:t xml:space="preserve">20 </w:t>
            </w:r>
            <w:proofErr w:type="spellStart"/>
            <w:r w:rsidRPr="00E84C9A">
              <w:rPr>
                <w:sz w:val="18"/>
                <w:szCs w:val="18"/>
              </w:rPr>
              <w:t>to</w:t>
            </w:r>
            <w:proofErr w:type="spellEnd"/>
            <w:r w:rsidRPr="00E84C9A">
              <w:rPr>
                <w:sz w:val="18"/>
                <w:szCs w:val="18"/>
              </w:rPr>
              <w:t xml:space="preserve"> 50</w:t>
            </w:r>
          </w:p>
        </w:tc>
      </w:tr>
      <w:tr w:rsidR="00050C87" w:rsidRPr="00944321" w14:paraId="18821B1F" w14:textId="77777777" w:rsidTr="00A260A1">
        <w:tc>
          <w:tcPr>
            <w:tcW w:w="1250" w:type="dxa"/>
            <w:vMerge/>
          </w:tcPr>
          <w:p w14:paraId="7AF16036" w14:textId="77777777" w:rsidR="00050C87" w:rsidRPr="00E84C9A" w:rsidRDefault="00050C87" w:rsidP="00A260A1">
            <w:pPr>
              <w:rPr>
                <w:sz w:val="18"/>
                <w:szCs w:val="18"/>
              </w:rPr>
            </w:pPr>
          </w:p>
        </w:tc>
        <w:tc>
          <w:tcPr>
            <w:tcW w:w="2147" w:type="dxa"/>
          </w:tcPr>
          <w:p w14:paraId="1904E58A" w14:textId="77777777" w:rsidR="00050C87" w:rsidRPr="00262D86" w:rsidRDefault="00050C87" w:rsidP="00A260A1">
            <w:pPr>
              <w:rPr>
                <w:sz w:val="18"/>
                <w:szCs w:val="18"/>
              </w:rPr>
            </w:pPr>
            <w:proofErr w:type="spellStart"/>
            <w:r w:rsidRPr="00262D86">
              <w:rPr>
                <w:sz w:val="18"/>
                <w:szCs w:val="18"/>
              </w:rPr>
              <w:t>Conclusion</w:t>
            </w:r>
            <w:proofErr w:type="spellEnd"/>
            <w:r w:rsidRPr="00262D86">
              <w:rPr>
                <w:sz w:val="18"/>
                <w:szCs w:val="18"/>
              </w:rPr>
              <w:t xml:space="preserve"> </w:t>
            </w:r>
            <w:proofErr w:type="spellStart"/>
            <w:r w:rsidRPr="00262D86">
              <w:rPr>
                <w:sz w:val="18"/>
                <w:szCs w:val="18"/>
              </w:rPr>
              <w:t>regarding</w:t>
            </w:r>
            <w:proofErr w:type="spellEnd"/>
            <w:r w:rsidRPr="00262D86">
              <w:rPr>
                <w:sz w:val="18"/>
                <w:szCs w:val="18"/>
              </w:rPr>
              <w:t xml:space="preserve"> </w:t>
            </w:r>
            <w:proofErr w:type="spellStart"/>
            <w:r w:rsidRPr="00262D86">
              <w:rPr>
                <w:sz w:val="18"/>
                <w:szCs w:val="18"/>
              </w:rPr>
              <w:t>supporting</w:t>
            </w:r>
            <w:proofErr w:type="spellEnd"/>
            <w:r w:rsidRPr="00262D86">
              <w:rPr>
                <w:sz w:val="18"/>
                <w:szCs w:val="18"/>
              </w:rPr>
              <w:t xml:space="preserve"> </w:t>
            </w:r>
            <w:proofErr w:type="spellStart"/>
            <w:r w:rsidRPr="00262D86">
              <w:rPr>
                <w:sz w:val="18"/>
                <w:szCs w:val="18"/>
              </w:rPr>
              <w:t>sentence</w:t>
            </w:r>
            <w:proofErr w:type="spellEnd"/>
            <w:r w:rsidRPr="00262D86">
              <w:rPr>
                <w:sz w:val="18"/>
                <w:szCs w:val="18"/>
              </w:rPr>
              <w:t xml:space="preserve"> 2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5783" w:type="dxa"/>
            <w:gridSpan w:val="2"/>
          </w:tcPr>
          <w:p w14:paraId="6BE6A497" w14:textId="77777777" w:rsidR="00050C87" w:rsidRPr="00262D86" w:rsidRDefault="00050C87" w:rsidP="00A260A1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0A451D4F" w14:textId="77777777" w:rsidR="00050C87" w:rsidRPr="00E84C9A" w:rsidRDefault="00050C87" w:rsidP="00A260A1">
            <w:pPr>
              <w:rPr>
                <w:sz w:val="18"/>
                <w:szCs w:val="18"/>
              </w:rPr>
            </w:pPr>
            <w:r w:rsidRPr="00E84C9A">
              <w:rPr>
                <w:sz w:val="18"/>
                <w:szCs w:val="18"/>
              </w:rPr>
              <w:t xml:space="preserve">20 </w:t>
            </w:r>
            <w:proofErr w:type="spellStart"/>
            <w:r w:rsidRPr="00E84C9A">
              <w:rPr>
                <w:sz w:val="18"/>
                <w:szCs w:val="18"/>
              </w:rPr>
              <w:t>to</w:t>
            </w:r>
            <w:proofErr w:type="spellEnd"/>
            <w:r w:rsidRPr="00E84C9A">
              <w:rPr>
                <w:sz w:val="18"/>
                <w:szCs w:val="18"/>
              </w:rPr>
              <w:t xml:space="preserve"> 50</w:t>
            </w:r>
          </w:p>
        </w:tc>
      </w:tr>
      <w:tr w:rsidR="007770B0" w:rsidRPr="00944321" w14:paraId="74D8AC9D" w14:textId="77777777" w:rsidTr="00A260A1">
        <w:tc>
          <w:tcPr>
            <w:tcW w:w="10173" w:type="dxa"/>
            <w:gridSpan w:val="5"/>
            <w:shd w:val="clear" w:color="auto" w:fill="D9D9D9" w:themeFill="background1" w:themeFillShade="D9"/>
          </w:tcPr>
          <w:p w14:paraId="5257294F" w14:textId="77777777" w:rsidR="007770B0" w:rsidRPr="00E84C9A" w:rsidRDefault="007770B0" w:rsidP="00A260A1">
            <w:pPr>
              <w:jc w:val="center"/>
              <w:rPr>
                <w:i/>
                <w:sz w:val="18"/>
                <w:szCs w:val="18"/>
              </w:rPr>
            </w:pPr>
            <w:proofErr w:type="spellStart"/>
            <w:r w:rsidRPr="00E84C9A">
              <w:rPr>
                <w:i/>
                <w:sz w:val="18"/>
                <w:szCs w:val="18"/>
              </w:rPr>
              <w:t>Leave</w:t>
            </w:r>
            <w:proofErr w:type="spellEnd"/>
            <w:r w:rsidRPr="00E84C9A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E84C9A">
              <w:rPr>
                <w:i/>
                <w:sz w:val="18"/>
                <w:szCs w:val="18"/>
              </w:rPr>
              <w:t>space</w:t>
            </w:r>
            <w:proofErr w:type="spellEnd"/>
            <w:r w:rsidRPr="00E84C9A">
              <w:rPr>
                <w:i/>
                <w:sz w:val="18"/>
                <w:szCs w:val="18"/>
              </w:rPr>
              <w:t>!</w:t>
            </w:r>
          </w:p>
        </w:tc>
      </w:tr>
      <w:tr w:rsidR="007770B0" w:rsidRPr="00944321" w14:paraId="60843CF2" w14:textId="77777777" w:rsidTr="00A260A1">
        <w:tc>
          <w:tcPr>
            <w:tcW w:w="1250" w:type="dxa"/>
          </w:tcPr>
          <w:p w14:paraId="3762F8F9" w14:textId="77777777" w:rsidR="007770B0" w:rsidRPr="00E84C9A" w:rsidRDefault="007770B0" w:rsidP="00A260A1">
            <w:pPr>
              <w:rPr>
                <w:sz w:val="18"/>
                <w:szCs w:val="18"/>
              </w:rPr>
            </w:pPr>
            <w:proofErr w:type="spellStart"/>
            <w:r w:rsidRPr="00E84C9A">
              <w:rPr>
                <w:sz w:val="18"/>
                <w:szCs w:val="18"/>
              </w:rPr>
              <w:t>Conclusion</w:t>
            </w:r>
            <w:proofErr w:type="spellEnd"/>
          </w:p>
        </w:tc>
        <w:tc>
          <w:tcPr>
            <w:tcW w:w="3965" w:type="dxa"/>
            <w:gridSpan w:val="2"/>
          </w:tcPr>
          <w:p w14:paraId="6AF63E8C" w14:textId="77777777" w:rsidR="007770B0" w:rsidRPr="00F50A3B" w:rsidRDefault="007770B0" w:rsidP="00A260A1">
            <w:pPr>
              <w:rPr>
                <w:sz w:val="18"/>
                <w:szCs w:val="18"/>
                <w:lang w:val="en-US"/>
              </w:rPr>
            </w:pPr>
            <w:r w:rsidRPr="00F50A3B">
              <w:rPr>
                <w:sz w:val="18"/>
                <w:szCs w:val="18"/>
                <w:lang w:val="en-US"/>
              </w:rPr>
              <w:t>Summarizing main ideas from the two paragraphs with reference to the topic sentence for drawing a final conclusion by evaluation of conclusions from paragraph 1 and 2.</w:t>
            </w:r>
          </w:p>
        </w:tc>
        <w:tc>
          <w:tcPr>
            <w:tcW w:w="3965" w:type="dxa"/>
          </w:tcPr>
          <w:p w14:paraId="03CA75C0" w14:textId="77777777" w:rsidR="007770B0" w:rsidRPr="00F50A3B" w:rsidRDefault="007770B0" w:rsidP="00A260A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3" w:type="dxa"/>
          </w:tcPr>
          <w:p w14:paraId="09140804" w14:textId="77777777" w:rsidR="007770B0" w:rsidRPr="00E84C9A" w:rsidRDefault="007770B0" w:rsidP="00A260A1">
            <w:pPr>
              <w:rPr>
                <w:sz w:val="18"/>
                <w:szCs w:val="18"/>
              </w:rPr>
            </w:pPr>
            <w:r w:rsidRPr="00E84C9A">
              <w:rPr>
                <w:sz w:val="18"/>
                <w:szCs w:val="18"/>
              </w:rPr>
              <w:t xml:space="preserve">50 </w:t>
            </w:r>
            <w:proofErr w:type="spellStart"/>
            <w:r w:rsidRPr="00E84C9A">
              <w:rPr>
                <w:sz w:val="18"/>
                <w:szCs w:val="18"/>
              </w:rPr>
              <w:t>to</w:t>
            </w:r>
            <w:proofErr w:type="spellEnd"/>
            <w:r w:rsidRPr="00E84C9A">
              <w:rPr>
                <w:sz w:val="18"/>
                <w:szCs w:val="18"/>
              </w:rPr>
              <w:t xml:space="preserve"> 100</w:t>
            </w:r>
          </w:p>
        </w:tc>
      </w:tr>
      <w:tr w:rsidR="007770B0" w:rsidRPr="00944321" w14:paraId="2B2BB9F2" w14:textId="77777777" w:rsidTr="00A260A1">
        <w:tc>
          <w:tcPr>
            <w:tcW w:w="9180" w:type="dxa"/>
            <w:gridSpan w:val="4"/>
          </w:tcPr>
          <w:p w14:paraId="4C22F24B" w14:textId="77777777" w:rsidR="007770B0" w:rsidRPr="00E84C9A" w:rsidRDefault="007770B0" w:rsidP="00A260A1">
            <w:pPr>
              <w:jc w:val="right"/>
              <w:rPr>
                <w:b/>
                <w:sz w:val="18"/>
                <w:szCs w:val="18"/>
              </w:rPr>
            </w:pPr>
            <w:r w:rsidRPr="00E84C9A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993" w:type="dxa"/>
          </w:tcPr>
          <w:p w14:paraId="73B6140A" w14:textId="77777777" w:rsidR="007770B0" w:rsidRPr="00E84C9A" w:rsidRDefault="007770B0" w:rsidP="00A260A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260</w:t>
            </w:r>
            <w:r w:rsidRPr="00E84C9A">
              <w:rPr>
                <w:b/>
                <w:sz w:val="18"/>
                <w:szCs w:val="18"/>
              </w:rPr>
              <w:t xml:space="preserve"> bis </w:t>
            </w:r>
            <w:r>
              <w:rPr>
                <w:b/>
                <w:sz w:val="18"/>
                <w:szCs w:val="18"/>
              </w:rPr>
              <w:t>540</w:t>
            </w:r>
          </w:p>
        </w:tc>
      </w:tr>
    </w:tbl>
    <w:p w14:paraId="47894B8F" w14:textId="77777777" w:rsidR="00D07007" w:rsidRDefault="00D07007" w:rsidP="00F0742C">
      <w:pPr>
        <w:rPr>
          <w:lang w:val="en-US"/>
        </w:rPr>
      </w:pPr>
    </w:p>
    <w:p w14:paraId="79249432" w14:textId="77777777" w:rsidR="00050C87" w:rsidRPr="00050C87" w:rsidRDefault="00050C87" w:rsidP="00050C87">
      <w:pPr>
        <w:rPr>
          <w:b/>
          <w:bCs/>
          <w:lang w:val="en-US"/>
        </w:rPr>
      </w:pPr>
      <w:r w:rsidRPr="00050C87">
        <w:rPr>
          <w:b/>
          <w:bCs/>
          <w:lang w:val="en-US"/>
        </w:rPr>
        <w:t>Step 2 Introduction</w:t>
      </w:r>
    </w:p>
    <w:p w14:paraId="0B564DE9" w14:textId="77777777" w:rsidR="00050C87" w:rsidRPr="00050C87" w:rsidRDefault="00050C87" w:rsidP="00050C87">
      <w:pPr>
        <w:pStyle w:val="Listenabsatz"/>
        <w:numPr>
          <w:ilvl w:val="0"/>
          <w:numId w:val="14"/>
        </w:numPr>
        <w:rPr>
          <w:lang w:val="en-US"/>
        </w:rPr>
      </w:pPr>
      <w:r w:rsidRPr="00050C87">
        <w:rPr>
          <w:lang w:val="en-US"/>
        </w:rPr>
        <w:t>Write a captivating introduction.</w:t>
      </w:r>
    </w:p>
    <w:p w14:paraId="08F78DFC" w14:textId="77777777" w:rsidR="00050C87" w:rsidRPr="00050C87" w:rsidRDefault="00050C87" w:rsidP="00E4272D">
      <w:pPr>
        <w:pStyle w:val="Listenabsatz"/>
        <w:numPr>
          <w:ilvl w:val="0"/>
          <w:numId w:val="14"/>
        </w:numPr>
        <w:rPr>
          <w:lang w:val="en-US"/>
        </w:rPr>
      </w:pPr>
      <w:r w:rsidRPr="00050C87">
        <w:rPr>
          <w:lang w:val="en-US"/>
        </w:rPr>
        <w:t>Mention the most important, attention</w:t>
      </w:r>
      <w:r>
        <w:rPr>
          <w:lang w:val="en-US"/>
        </w:rPr>
        <w:t>-</w:t>
      </w:r>
      <w:r w:rsidRPr="00050C87">
        <w:rPr>
          <w:lang w:val="en-US"/>
        </w:rPr>
        <w:t>grabbing elements of your post in the first paragraph,</w:t>
      </w:r>
      <w:r>
        <w:rPr>
          <w:lang w:val="en-US"/>
        </w:rPr>
        <w:t xml:space="preserve"> </w:t>
      </w:r>
      <w:r w:rsidRPr="00050C87">
        <w:rPr>
          <w:lang w:val="en-US"/>
        </w:rPr>
        <w:t>e.g.:</w:t>
      </w:r>
    </w:p>
    <w:p w14:paraId="1C0EA1B7" w14:textId="77777777" w:rsidR="00050C87" w:rsidRPr="00050C87" w:rsidRDefault="00050C87" w:rsidP="00050C87">
      <w:pPr>
        <w:pStyle w:val="Listenabsatz"/>
        <w:numPr>
          <w:ilvl w:val="1"/>
          <w:numId w:val="14"/>
        </w:numPr>
        <w:rPr>
          <w:lang w:val="en-US"/>
        </w:rPr>
      </w:pPr>
      <w:r w:rsidRPr="00050C87">
        <w:rPr>
          <w:lang w:val="en-US"/>
        </w:rPr>
        <w:t xml:space="preserve">how you </w:t>
      </w:r>
      <w:r>
        <w:rPr>
          <w:lang w:val="en-US"/>
        </w:rPr>
        <w:t>c</w:t>
      </w:r>
      <w:r w:rsidRPr="00050C87">
        <w:rPr>
          <w:lang w:val="en-US"/>
        </w:rPr>
        <w:t>ame across the topic of your b</w:t>
      </w:r>
      <w:r>
        <w:rPr>
          <w:lang w:val="en-US"/>
        </w:rPr>
        <w:t>l</w:t>
      </w:r>
      <w:r w:rsidRPr="00050C87">
        <w:rPr>
          <w:lang w:val="en-US"/>
        </w:rPr>
        <w:t>og post</w:t>
      </w:r>
    </w:p>
    <w:p w14:paraId="785EA08D" w14:textId="77777777" w:rsidR="00050C87" w:rsidRPr="00050C87" w:rsidRDefault="00050C87" w:rsidP="00050C87">
      <w:pPr>
        <w:pStyle w:val="Listenabsatz"/>
        <w:numPr>
          <w:ilvl w:val="1"/>
          <w:numId w:val="14"/>
        </w:numPr>
        <w:rPr>
          <w:lang w:val="en-US"/>
        </w:rPr>
      </w:pPr>
      <w:r w:rsidRPr="00050C87">
        <w:rPr>
          <w:lang w:val="en-US"/>
        </w:rPr>
        <w:t>why it is so important</w:t>
      </w:r>
    </w:p>
    <w:p w14:paraId="61422E77" w14:textId="77777777" w:rsidR="00050C87" w:rsidRDefault="00050C87" w:rsidP="00050C87">
      <w:pPr>
        <w:pStyle w:val="Listenabsatz"/>
        <w:numPr>
          <w:ilvl w:val="1"/>
          <w:numId w:val="14"/>
        </w:numPr>
        <w:rPr>
          <w:lang w:val="en-US"/>
        </w:rPr>
      </w:pPr>
      <w:r w:rsidRPr="00050C87">
        <w:rPr>
          <w:lang w:val="en-US"/>
        </w:rPr>
        <w:t xml:space="preserve">answers to the five </w:t>
      </w:r>
      <w:proofErr w:type="spellStart"/>
      <w:r w:rsidRPr="00050C87">
        <w:rPr>
          <w:lang w:val="en-US"/>
        </w:rPr>
        <w:t>wh</w:t>
      </w:r>
      <w:proofErr w:type="spellEnd"/>
      <w:r w:rsidRPr="00050C87">
        <w:rPr>
          <w:lang w:val="en-US"/>
        </w:rPr>
        <w:t>-questions of a story you are going to tell.</w:t>
      </w:r>
    </w:p>
    <w:p w14:paraId="42FD84FD" w14:textId="77777777" w:rsidR="00050C87" w:rsidRPr="00050C87" w:rsidRDefault="00050C87" w:rsidP="00050C87">
      <w:pPr>
        <w:rPr>
          <w:b/>
          <w:bCs/>
        </w:rPr>
      </w:pPr>
      <w:proofErr w:type="spellStart"/>
      <w:r w:rsidRPr="00050C87">
        <w:rPr>
          <w:b/>
          <w:bCs/>
        </w:rPr>
        <w:t>Step</w:t>
      </w:r>
      <w:proofErr w:type="spellEnd"/>
      <w:r w:rsidRPr="00050C87">
        <w:rPr>
          <w:b/>
          <w:bCs/>
        </w:rPr>
        <w:t xml:space="preserve"> 3 Main </w:t>
      </w:r>
      <w:proofErr w:type="spellStart"/>
      <w:r w:rsidRPr="00050C87">
        <w:rPr>
          <w:b/>
          <w:bCs/>
        </w:rPr>
        <w:t>part</w:t>
      </w:r>
      <w:proofErr w:type="spellEnd"/>
      <w:r w:rsidRPr="00050C87">
        <w:rPr>
          <w:b/>
          <w:bCs/>
        </w:rPr>
        <w:t xml:space="preserve"> (</w:t>
      </w:r>
      <w:proofErr w:type="spellStart"/>
      <w:r w:rsidRPr="00050C87">
        <w:rPr>
          <w:b/>
          <w:bCs/>
        </w:rPr>
        <w:t>body</w:t>
      </w:r>
      <w:proofErr w:type="spellEnd"/>
      <w:r w:rsidRPr="00050C87">
        <w:rPr>
          <w:b/>
          <w:bCs/>
        </w:rPr>
        <w:t>)</w:t>
      </w:r>
    </w:p>
    <w:p w14:paraId="12E3BE1F" w14:textId="77777777" w:rsidR="00050C87" w:rsidRPr="00050C87" w:rsidRDefault="00050C87" w:rsidP="00050C87">
      <w:pPr>
        <w:pStyle w:val="Listenabsatz"/>
        <w:numPr>
          <w:ilvl w:val="0"/>
          <w:numId w:val="14"/>
        </w:numPr>
        <w:rPr>
          <w:lang w:val="en-US"/>
        </w:rPr>
      </w:pPr>
      <w:r w:rsidRPr="00050C87">
        <w:rPr>
          <w:lang w:val="en-US"/>
        </w:rPr>
        <w:t>Divide your main part into paragraphs.</w:t>
      </w:r>
    </w:p>
    <w:p w14:paraId="4601676E" w14:textId="77777777" w:rsidR="00050C87" w:rsidRPr="00050C87" w:rsidRDefault="00050C87" w:rsidP="00050C87">
      <w:pPr>
        <w:pStyle w:val="Listenabsatz"/>
        <w:numPr>
          <w:ilvl w:val="0"/>
          <w:numId w:val="14"/>
        </w:numPr>
        <w:rPr>
          <w:lang w:val="en-US"/>
        </w:rPr>
      </w:pPr>
      <w:r w:rsidRPr="00050C87">
        <w:rPr>
          <w:lang w:val="en-US"/>
        </w:rPr>
        <w:t>Introduce each paragraph with a topic sentence or highlight the main points of your topic.</w:t>
      </w:r>
    </w:p>
    <w:p w14:paraId="3EE9BB55" w14:textId="77777777" w:rsidR="00050C87" w:rsidRPr="00050C87" w:rsidRDefault="00050C87" w:rsidP="00050C87">
      <w:pPr>
        <w:pStyle w:val="Listenabsatz"/>
        <w:numPr>
          <w:ilvl w:val="0"/>
          <w:numId w:val="14"/>
        </w:numPr>
        <w:rPr>
          <w:lang w:val="en-US"/>
        </w:rPr>
      </w:pPr>
      <w:r w:rsidRPr="00050C87">
        <w:rPr>
          <w:lang w:val="en-US"/>
        </w:rPr>
        <w:t>Use subheadings to add structure to your b</w:t>
      </w:r>
      <w:r>
        <w:rPr>
          <w:lang w:val="en-US"/>
        </w:rPr>
        <w:t>l</w:t>
      </w:r>
      <w:r w:rsidRPr="00050C87">
        <w:rPr>
          <w:lang w:val="en-US"/>
        </w:rPr>
        <w:t>og post</w:t>
      </w:r>
    </w:p>
    <w:p w14:paraId="27C47396" w14:textId="77777777" w:rsidR="00050C87" w:rsidRPr="00050C87" w:rsidRDefault="00050C87" w:rsidP="00050C87">
      <w:pPr>
        <w:pStyle w:val="Listenabsatz"/>
        <w:numPr>
          <w:ilvl w:val="0"/>
          <w:numId w:val="14"/>
        </w:numPr>
        <w:rPr>
          <w:lang w:val="en-US"/>
        </w:rPr>
      </w:pPr>
      <w:r w:rsidRPr="00050C87">
        <w:rPr>
          <w:lang w:val="en-US"/>
        </w:rPr>
        <w:t>You may add pictures/illustrations, but remember to name your sources.</w:t>
      </w:r>
    </w:p>
    <w:p w14:paraId="369314D0" w14:textId="77777777" w:rsidR="00D07007" w:rsidRDefault="00D07007" w:rsidP="00D07007">
      <w:pPr>
        <w:rPr>
          <w:lang w:val="en-US"/>
        </w:rPr>
      </w:pPr>
      <w:r>
        <w:rPr>
          <w:lang w:val="en-US"/>
        </w:rPr>
        <w:br w:type="page"/>
      </w:r>
    </w:p>
    <w:p w14:paraId="439248CD" w14:textId="77777777" w:rsidR="00D07007" w:rsidRDefault="00D07007" w:rsidP="00D07007">
      <w:pPr>
        <w:pStyle w:val="berschrift1"/>
        <w:rPr>
          <w:lang w:val="en-US"/>
        </w:rPr>
      </w:pPr>
      <w:r>
        <w:rPr>
          <w:lang w:val="en-US"/>
        </w:rPr>
        <w:lastRenderedPageBreak/>
        <w:t>W</w:t>
      </w:r>
      <w:r w:rsidRPr="00FC73CE">
        <w:rPr>
          <w:lang w:val="en-US"/>
        </w:rPr>
        <w:t>riting a blog post on healthy lifestyle</w:t>
      </w:r>
    </w:p>
    <w:p w14:paraId="5DFFC71F" w14:textId="77777777" w:rsidR="00D07007" w:rsidRPr="00D07007" w:rsidRDefault="00D07007" w:rsidP="00D07007">
      <w:pPr>
        <w:tabs>
          <w:tab w:val="right" w:pos="9639"/>
        </w:tabs>
        <w:rPr>
          <w:lang w:val="en-US"/>
        </w:rPr>
      </w:pPr>
      <w:r>
        <w:rPr>
          <w:lang w:val="en-US"/>
        </w:rPr>
        <w:t xml:space="preserve">Task: </w:t>
      </w:r>
      <w:r w:rsidRPr="00D07007">
        <w:rPr>
          <w:lang w:val="en-US"/>
        </w:rPr>
        <w:t xml:space="preserve">Write your </w:t>
      </w:r>
      <w:r w:rsidR="00050C87">
        <w:rPr>
          <w:lang w:val="en-US"/>
        </w:rPr>
        <w:t xml:space="preserve">final version of your </w:t>
      </w:r>
      <w:r w:rsidRPr="00D07007">
        <w:rPr>
          <w:lang w:val="en-US"/>
        </w:rPr>
        <w:t xml:space="preserve">blog post according to the structure outlined in task </w:t>
      </w:r>
      <w:r>
        <w:rPr>
          <w:lang w:val="en-US"/>
        </w:rPr>
        <w:t>A5</w:t>
      </w:r>
      <w:r w:rsidRPr="00D07007">
        <w:rPr>
          <w:lang w:val="en-US"/>
        </w:rPr>
        <w:t>.</w:t>
      </w:r>
    </w:p>
    <w:p w14:paraId="3886EA9F" w14:textId="77777777" w:rsidR="00F0742C" w:rsidRDefault="00354B99" w:rsidP="00F0742C">
      <w:pPr>
        <w:rPr>
          <w:lang w:val="en-US"/>
        </w:rPr>
      </w:pPr>
      <w:r>
        <w:rPr>
          <w:lang w:val="en-US"/>
        </w:rPr>
        <w:t>Headline of your blogpost (see task A3): ____________________________________________________</w:t>
      </w:r>
    </w:p>
    <w:p w14:paraId="2AE3A0FE" w14:textId="77777777" w:rsidR="00354B99" w:rsidRPr="00F0742C" w:rsidRDefault="00354B99" w:rsidP="00F0742C">
      <w:pPr>
        <w:rPr>
          <w:lang w:val="en-US"/>
        </w:rPr>
      </w:pPr>
    </w:p>
    <w:sectPr w:rsidR="00354B99" w:rsidRPr="00F0742C" w:rsidSect="006562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20" w:right="720" w:bottom="720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D6308" w14:textId="77777777" w:rsidR="00D76D3C" w:rsidRDefault="00D76D3C" w:rsidP="0065621C">
      <w:r>
        <w:separator/>
      </w:r>
    </w:p>
  </w:endnote>
  <w:endnote w:type="continuationSeparator" w:id="0">
    <w:p w14:paraId="083FC22B" w14:textId="77777777" w:rsidR="00D76D3C" w:rsidRDefault="00D76D3C" w:rsidP="00656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Univers Light">
    <w:panose1 w:val="02000403030000020003"/>
    <w:charset w:val="00"/>
    <w:family w:val="auto"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8983C" w14:textId="77777777" w:rsidR="000E628C" w:rsidRDefault="000E628C" w:rsidP="003F6E80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8D4FFFA" w14:textId="77777777" w:rsidR="000E628C" w:rsidRDefault="000E628C" w:rsidP="00567E5B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9B7B5" w14:textId="77777777" w:rsidR="000E628C" w:rsidRDefault="000E628C" w:rsidP="003F6E80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8E3542">
      <w:rPr>
        <w:rStyle w:val="Seitenzahl"/>
        <w:noProof/>
      </w:rPr>
      <w:t>1</w:t>
    </w:r>
    <w:r>
      <w:rPr>
        <w:rStyle w:val="Seitenzahl"/>
      </w:rPr>
      <w:fldChar w:fldCharType="end"/>
    </w:r>
  </w:p>
  <w:p w14:paraId="0C996769" w14:textId="77777777" w:rsidR="000E628C" w:rsidRDefault="000E628C" w:rsidP="00567E5B">
    <w:pPr>
      <w:pStyle w:val="Fuzeil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475B8" w14:textId="77777777" w:rsidR="00A052BC" w:rsidRDefault="00A052B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CE211" w14:textId="77777777" w:rsidR="00D76D3C" w:rsidRDefault="00D76D3C" w:rsidP="0065621C">
      <w:r>
        <w:separator/>
      </w:r>
    </w:p>
  </w:footnote>
  <w:footnote w:type="continuationSeparator" w:id="0">
    <w:p w14:paraId="15E1A7D2" w14:textId="77777777" w:rsidR="00D76D3C" w:rsidRDefault="00D76D3C" w:rsidP="006562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051BE" w14:textId="77777777" w:rsidR="000E628C" w:rsidRDefault="00000000">
    <w:pPr>
      <w:pStyle w:val="Kopfzeile"/>
    </w:pPr>
    <w:sdt>
      <w:sdtPr>
        <w:id w:val="171999623"/>
        <w:temporary/>
        <w:showingPlcHdr/>
      </w:sdtPr>
      <w:sdtContent>
        <w:r w:rsidR="000E628C">
          <w:t>[Geben Sie Text ein]</w:t>
        </w:r>
      </w:sdtContent>
    </w:sdt>
    <w:r w:rsidR="000E628C">
      <w:ptab w:relativeTo="margin" w:alignment="center" w:leader="none"/>
    </w:r>
    <w:sdt>
      <w:sdtPr>
        <w:id w:val="171999624"/>
        <w:temporary/>
        <w:showingPlcHdr/>
      </w:sdtPr>
      <w:sdtContent>
        <w:r w:rsidR="000E628C">
          <w:t>[Geben Sie Text ein]</w:t>
        </w:r>
      </w:sdtContent>
    </w:sdt>
    <w:r w:rsidR="000E628C">
      <w:ptab w:relativeTo="margin" w:alignment="right" w:leader="none"/>
    </w:r>
    <w:sdt>
      <w:sdtPr>
        <w:id w:val="171999625"/>
        <w:temporary/>
        <w:showingPlcHdr/>
      </w:sdtPr>
      <w:sdtContent>
        <w:r w:rsidR="000E628C">
          <w:t>[Geben Sie Text ein]</w:t>
        </w:r>
      </w:sdtContent>
    </w:sdt>
  </w:p>
  <w:p w14:paraId="0E0CB5C0" w14:textId="77777777" w:rsidR="000E628C" w:rsidRDefault="000E628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E8328" w14:textId="77777777" w:rsidR="00B153ED" w:rsidRPr="00BB5FC9" w:rsidRDefault="00B153ED" w:rsidP="00D17D6A">
    <w:pPr>
      <w:pStyle w:val="Kopfzeile"/>
      <w:tabs>
        <w:tab w:val="clear" w:pos="4536"/>
        <w:tab w:val="clear" w:pos="9072"/>
        <w:tab w:val="center" w:pos="4962"/>
        <w:tab w:val="right" w:pos="10065"/>
      </w:tabs>
      <w:rPr>
        <w:rFonts w:ascii="Arial" w:hAnsi="Arial" w:cs="Arial"/>
        <w:sz w:val="20"/>
        <w:szCs w:val="20"/>
        <w:lang w:val="en-US"/>
      </w:rPr>
    </w:pPr>
    <w:r w:rsidRPr="00BB5FC9">
      <w:rPr>
        <w:rFonts w:ascii="Arial" w:hAnsi="Arial" w:cs="Arial"/>
        <w:sz w:val="20"/>
        <w:szCs w:val="20"/>
        <w:lang w:val="en-US"/>
      </w:rPr>
      <w:t>BSZ ET (Düwel)</w:t>
    </w:r>
    <w:r w:rsidRPr="00BB5FC9">
      <w:rPr>
        <w:rFonts w:ascii="Arial" w:hAnsi="Arial" w:cs="Arial"/>
        <w:sz w:val="20"/>
        <w:szCs w:val="20"/>
        <w:lang w:val="en-US"/>
      </w:rPr>
      <w:tab/>
    </w:r>
    <w:r w:rsidR="00354B99">
      <w:rPr>
        <w:rFonts w:ascii="Arial" w:hAnsi="Arial" w:cs="Arial"/>
        <w:sz w:val="20"/>
        <w:szCs w:val="20"/>
        <w:lang w:val="en-US"/>
      </w:rPr>
      <w:t>Shaping your identity</w:t>
    </w:r>
    <w:r w:rsidR="00BB5FC9" w:rsidRPr="00BB5FC9">
      <w:rPr>
        <w:rFonts w:ascii="Arial" w:hAnsi="Arial" w:cs="Arial"/>
        <w:sz w:val="20"/>
        <w:szCs w:val="20"/>
        <w:lang w:val="en-US"/>
      </w:rPr>
      <w:t xml:space="preserve"> – </w:t>
    </w:r>
    <w:r w:rsidR="00354B99">
      <w:rPr>
        <w:rFonts w:ascii="Arial" w:hAnsi="Arial" w:cs="Arial"/>
        <w:sz w:val="20"/>
        <w:szCs w:val="20"/>
        <w:lang w:val="en-US"/>
      </w:rPr>
      <w:t>Text A: Food</w:t>
    </w:r>
    <w:r w:rsidRPr="00BB5FC9">
      <w:rPr>
        <w:rFonts w:ascii="Arial" w:hAnsi="Arial" w:cs="Arial"/>
        <w:sz w:val="20"/>
        <w:szCs w:val="20"/>
        <w:lang w:val="en-US"/>
      </w:rPr>
      <w:tab/>
    </w:r>
    <w:proofErr w:type="spellStart"/>
    <w:r w:rsidR="007C1D04" w:rsidRPr="00BB5FC9">
      <w:rPr>
        <w:rFonts w:ascii="Arial" w:hAnsi="Arial" w:cs="Arial"/>
        <w:sz w:val="20"/>
        <w:szCs w:val="20"/>
        <w:lang w:val="en-US"/>
      </w:rPr>
      <w:t>BGy</w:t>
    </w:r>
    <w:proofErr w:type="spellEnd"/>
    <w:r w:rsidR="00A052BC">
      <w:rPr>
        <w:rFonts w:ascii="Arial" w:hAnsi="Arial" w:cs="Arial"/>
        <w:sz w:val="20"/>
        <w:szCs w:val="20"/>
        <w:lang w:val="en-US"/>
      </w:rPr>
      <w:t xml:space="preserve"> 12/13</w:t>
    </w:r>
  </w:p>
  <w:p w14:paraId="543A578B" w14:textId="77777777" w:rsidR="000E628C" w:rsidRPr="00BB5FC9" w:rsidRDefault="00B153ED" w:rsidP="00D17D6A">
    <w:pPr>
      <w:pStyle w:val="Kopfzeile"/>
      <w:tabs>
        <w:tab w:val="clear" w:pos="4536"/>
        <w:tab w:val="clear" w:pos="9072"/>
        <w:tab w:val="right" w:pos="10046"/>
      </w:tabs>
      <w:rPr>
        <w:rFonts w:ascii="Arial" w:hAnsi="Arial" w:cs="Arial"/>
        <w:sz w:val="20"/>
        <w:szCs w:val="20"/>
        <w:lang w:val="en-US"/>
      </w:rPr>
    </w:pPr>
    <w:r w:rsidRPr="00BB5FC9">
      <w:rPr>
        <w:rFonts w:ascii="Arial" w:hAnsi="Arial" w:cs="Arial"/>
        <w:sz w:val="20"/>
        <w:szCs w:val="20"/>
        <w:lang w:val="en-US"/>
      </w:rPr>
      <w:t xml:space="preserve">Name, </w:t>
    </w:r>
    <w:proofErr w:type="spellStart"/>
    <w:r w:rsidRPr="00BB5FC9">
      <w:rPr>
        <w:rFonts w:ascii="Arial" w:hAnsi="Arial" w:cs="Arial"/>
        <w:sz w:val="20"/>
        <w:szCs w:val="20"/>
        <w:lang w:val="en-US"/>
      </w:rPr>
      <w:t>Vorname</w:t>
    </w:r>
    <w:proofErr w:type="spellEnd"/>
    <w:r w:rsidRPr="00BB5FC9">
      <w:rPr>
        <w:rFonts w:ascii="Arial" w:hAnsi="Arial" w:cs="Arial"/>
        <w:sz w:val="20"/>
        <w:szCs w:val="20"/>
        <w:lang w:val="en-US"/>
      </w:rPr>
      <w:t xml:space="preserve">: </w:t>
    </w:r>
    <w:r w:rsidRPr="00BB5FC9">
      <w:rPr>
        <w:rFonts w:ascii="Arial" w:hAnsi="Arial" w:cs="Arial"/>
        <w:sz w:val="20"/>
        <w:szCs w:val="20"/>
        <w:highlight w:val="yellow"/>
        <w:lang w:val="en-US"/>
      </w:rPr>
      <w:t>____________________________</w:t>
    </w:r>
    <w:r w:rsidRPr="00BB5FC9">
      <w:rPr>
        <w:rFonts w:ascii="Arial" w:hAnsi="Arial" w:cs="Arial"/>
        <w:sz w:val="20"/>
        <w:szCs w:val="20"/>
        <w:lang w:val="en-US"/>
      </w:rPr>
      <w:tab/>
      <w:t xml:space="preserve">Datum: </w:t>
    </w:r>
    <w:r w:rsidRPr="00BB5FC9">
      <w:rPr>
        <w:rFonts w:ascii="Arial" w:hAnsi="Arial" w:cs="Arial"/>
        <w:sz w:val="20"/>
        <w:szCs w:val="20"/>
        <w:highlight w:val="yellow"/>
        <w:lang w:val="en-US"/>
      </w:rPr>
      <w:t>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48376" w14:textId="77777777" w:rsidR="00A052BC" w:rsidRDefault="00A052B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4D1A"/>
    <w:multiLevelType w:val="multilevel"/>
    <w:tmpl w:val="E1EA7C40"/>
    <w:lvl w:ilvl="0">
      <w:start w:val="1"/>
      <w:numFmt w:val="upperLetter"/>
      <w:pStyle w:val="berschrift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berschrift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berschrift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  <w:rPr>
        <w:rFonts w:hint="default"/>
      </w:rPr>
    </w:lvl>
  </w:abstractNum>
  <w:abstractNum w:abstractNumId="1" w15:restartNumberingAfterBreak="0">
    <w:nsid w:val="01B47C03"/>
    <w:multiLevelType w:val="multilevel"/>
    <w:tmpl w:val="9722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9337F"/>
    <w:multiLevelType w:val="hybridMultilevel"/>
    <w:tmpl w:val="AE34B54C"/>
    <w:lvl w:ilvl="0" w:tplc="48BCDCD8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F0CA0"/>
    <w:multiLevelType w:val="hybridMultilevel"/>
    <w:tmpl w:val="00E0EA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85448"/>
    <w:multiLevelType w:val="hybridMultilevel"/>
    <w:tmpl w:val="3C82A9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B3E40"/>
    <w:multiLevelType w:val="hybridMultilevel"/>
    <w:tmpl w:val="96B62AA8"/>
    <w:lvl w:ilvl="0" w:tplc="48BCDCD8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03606"/>
    <w:multiLevelType w:val="multilevel"/>
    <w:tmpl w:val="9742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D2CDA"/>
    <w:multiLevelType w:val="hybridMultilevel"/>
    <w:tmpl w:val="F7D6730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786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444D5F"/>
    <w:multiLevelType w:val="hybridMultilevel"/>
    <w:tmpl w:val="F804709E"/>
    <w:lvl w:ilvl="0" w:tplc="48BCDCD8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B155D"/>
    <w:multiLevelType w:val="hybridMultilevel"/>
    <w:tmpl w:val="98CC4B98"/>
    <w:lvl w:ilvl="0" w:tplc="48BCDCD8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A6445A"/>
    <w:multiLevelType w:val="hybridMultilevel"/>
    <w:tmpl w:val="E398D5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E70AD"/>
    <w:multiLevelType w:val="hybridMultilevel"/>
    <w:tmpl w:val="C784B7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4E1CE6"/>
    <w:multiLevelType w:val="hybridMultilevel"/>
    <w:tmpl w:val="A230ABE4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7467A03"/>
    <w:multiLevelType w:val="hybridMultilevel"/>
    <w:tmpl w:val="CA7A3714"/>
    <w:lvl w:ilvl="0" w:tplc="48BCDCD8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7B560696">
      <w:numFmt w:val="bullet"/>
      <w:lvlText w:val="-"/>
      <w:lvlJc w:val="left"/>
      <w:pPr>
        <w:ind w:left="644" w:hanging="360"/>
      </w:pPr>
      <w:rPr>
        <w:rFonts w:ascii="Cambria" w:eastAsiaTheme="minorEastAsia" w:hAnsi="Cambria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1D7FB3"/>
    <w:multiLevelType w:val="hybridMultilevel"/>
    <w:tmpl w:val="884A0A20"/>
    <w:lvl w:ilvl="0" w:tplc="48BCDCD8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326744"/>
    <w:multiLevelType w:val="hybridMultilevel"/>
    <w:tmpl w:val="B848212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8B420EF"/>
    <w:multiLevelType w:val="hybridMultilevel"/>
    <w:tmpl w:val="31480B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A93A12"/>
    <w:multiLevelType w:val="hybridMultilevel"/>
    <w:tmpl w:val="22DEF9E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CF4A40"/>
    <w:multiLevelType w:val="hybridMultilevel"/>
    <w:tmpl w:val="81FE73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810626">
    <w:abstractNumId w:val="3"/>
  </w:num>
  <w:num w:numId="2" w16cid:durableId="1541163130">
    <w:abstractNumId w:val="18"/>
  </w:num>
  <w:num w:numId="3" w16cid:durableId="1185366345">
    <w:abstractNumId w:val="11"/>
  </w:num>
  <w:num w:numId="4" w16cid:durableId="1673027110">
    <w:abstractNumId w:val="12"/>
  </w:num>
  <w:num w:numId="5" w16cid:durableId="634717623">
    <w:abstractNumId w:val="7"/>
  </w:num>
  <w:num w:numId="6" w16cid:durableId="1441145591">
    <w:abstractNumId w:val="6"/>
  </w:num>
  <w:num w:numId="7" w16cid:durableId="1007827244">
    <w:abstractNumId w:val="1"/>
  </w:num>
  <w:num w:numId="8" w16cid:durableId="1092580590">
    <w:abstractNumId w:val="10"/>
  </w:num>
  <w:num w:numId="9" w16cid:durableId="163325490">
    <w:abstractNumId w:val="0"/>
  </w:num>
  <w:num w:numId="10" w16cid:durableId="1871794667">
    <w:abstractNumId w:val="15"/>
  </w:num>
  <w:num w:numId="11" w16cid:durableId="832181312">
    <w:abstractNumId w:val="17"/>
  </w:num>
  <w:num w:numId="12" w16cid:durableId="1325939034">
    <w:abstractNumId w:val="16"/>
  </w:num>
  <w:num w:numId="13" w16cid:durableId="644896950">
    <w:abstractNumId w:val="4"/>
  </w:num>
  <w:num w:numId="14" w16cid:durableId="831683776">
    <w:abstractNumId w:val="13"/>
  </w:num>
  <w:num w:numId="15" w16cid:durableId="680425314">
    <w:abstractNumId w:val="9"/>
  </w:num>
  <w:num w:numId="16" w16cid:durableId="1039356296">
    <w:abstractNumId w:val="2"/>
  </w:num>
  <w:num w:numId="17" w16cid:durableId="749473430">
    <w:abstractNumId w:val="8"/>
  </w:num>
  <w:num w:numId="18" w16cid:durableId="935819702">
    <w:abstractNumId w:val="5"/>
  </w:num>
  <w:num w:numId="19" w16cid:durableId="2768485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C9"/>
    <w:rsid w:val="00005393"/>
    <w:rsid w:val="00050C87"/>
    <w:rsid w:val="00055749"/>
    <w:rsid w:val="000E628C"/>
    <w:rsid w:val="00127612"/>
    <w:rsid w:val="001A6690"/>
    <w:rsid w:val="001B53B0"/>
    <w:rsid w:val="00227E35"/>
    <w:rsid w:val="00227E71"/>
    <w:rsid w:val="002370F6"/>
    <w:rsid w:val="002629CF"/>
    <w:rsid w:val="00265186"/>
    <w:rsid w:val="002A6FC7"/>
    <w:rsid w:val="002D78D6"/>
    <w:rsid w:val="002E7671"/>
    <w:rsid w:val="0031374F"/>
    <w:rsid w:val="00347DA3"/>
    <w:rsid w:val="00353CFC"/>
    <w:rsid w:val="00354B99"/>
    <w:rsid w:val="00396516"/>
    <w:rsid w:val="003F6E80"/>
    <w:rsid w:val="0040421C"/>
    <w:rsid w:val="00405FF2"/>
    <w:rsid w:val="0043682E"/>
    <w:rsid w:val="00440008"/>
    <w:rsid w:val="0048432A"/>
    <w:rsid w:val="00490F63"/>
    <w:rsid w:val="004B32E8"/>
    <w:rsid w:val="00503253"/>
    <w:rsid w:val="00553E2B"/>
    <w:rsid w:val="00567E5B"/>
    <w:rsid w:val="005804E9"/>
    <w:rsid w:val="00595AFF"/>
    <w:rsid w:val="005B6240"/>
    <w:rsid w:val="005F66C7"/>
    <w:rsid w:val="00616BFA"/>
    <w:rsid w:val="00626C46"/>
    <w:rsid w:val="0065621C"/>
    <w:rsid w:val="00690841"/>
    <w:rsid w:val="006C0EFB"/>
    <w:rsid w:val="006C6A17"/>
    <w:rsid w:val="006D1A1A"/>
    <w:rsid w:val="006D6C2B"/>
    <w:rsid w:val="006E3857"/>
    <w:rsid w:val="006F3DDD"/>
    <w:rsid w:val="007770B0"/>
    <w:rsid w:val="007C1D04"/>
    <w:rsid w:val="007E05BC"/>
    <w:rsid w:val="00890BF9"/>
    <w:rsid w:val="008A72B8"/>
    <w:rsid w:val="008B0EAA"/>
    <w:rsid w:val="008E3542"/>
    <w:rsid w:val="00912D73"/>
    <w:rsid w:val="009C612A"/>
    <w:rsid w:val="009D69D1"/>
    <w:rsid w:val="00A052BC"/>
    <w:rsid w:val="00A96772"/>
    <w:rsid w:val="00AB76DB"/>
    <w:rsid w:val="00B153ED"/>
    <w:rsid w:val="00B3587F"/>
    <w:rsid w:val="00B35CB2"/>
    <w:rsid w:val="00B50A8C"/>
    <w:rsid w:val="00B9717F"/>
    <w:rsid w:val="00BB315C"/>
    <w:rsid w:val="00BB5FC9"/>
    <w:rsid w:val="00C57746"/>
    <w:rsid w:val="00C63138"/>
    <w:rsid w:val="00C71DA0"/>
    <w:rsid w:val="00CB1853"/>
    <w:rsid w:val="00CF2CCD"/>
    <w:rsid w:val="00D00C91"/>
    <w:rsid w:val="00D07007"/>
    <w:rsid w:val="00D17D6A"/>
    <w:rsid w:val="00D35B64"/>
    <w:rsid w:val="00D72CCB"/>
    <w:rsid w:val="00D76D3C"/>
    <w:rsid w:val="00E14BFD"/>
    <w:rsid w:val="00E167EB"/>
    <w:rsid w:val="00E85CAC"/>
    <w:rsid w:val="00E9092D"/>
    <w:rsid w:val="00EA55A8"/>
    <w:rsid w:val="00F0232A"/>
    <w:rsid w:val="00F0742C"/>
    <w:rsid w:val="00F458A7"/>
    <w:rsid w:val="00F77CC7"/>
    <w:rsid w:val="00FB7A07"/>
    <w:rsid w:val="00FB7B99"/>
    <w:rsid w:val="00FC73BA"/>
    <w:rsid w:val="00FC73CE"/>
    <w:rsid w:val="00FD4797"/>
    <w:rsid w:val="00FD4B93"/>
    <w:rsid w:val="00FE0612"/>
    <w:rsid w:val="00FF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4D9E82"/>
  <w14:defaultImageDpi w14:val="300"/>
  <w15:docId w15:val="{3B1622C4-0326-324A-B557-65BF6859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C0EFB"/>
    <w:pPr>
      <w:spacing w:after="120"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C0EFB"/>
    <w:pPr>
      <w:keepNext/>
      <w:keepLines/>
      <w:numPr>
        <w:numId w:val="9"/>
      </w:numPr>
      <w:spacing w:before="120"/>
      <w:outlineLvl w:val="0"/>
    </w:pPr>
    <w:rPr>
      <w:rFonts w:asciiTheme="majorHAnsi" w:eastAsiaTheme="majorEastAsia" w:hAnsiTheme="majorHAnsi" w:cstheme="majorBidi"/>
      <w:b/>
      <w:bCs/>
      <w:sz w:val="2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0EFB"/>
    <w:pPr>
      <w:keepNext/>
      <w:keepLines/>
      <w:numPr>
        <w:ilvl w:val="1"/>
        <w:numId w:val="9"/>
      </w:numPr>
      <w:spacing w:before="120" w:after="6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17D6A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17D6A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17D6A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17D6A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17D6A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17D6A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17D6A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unhideWhenUsed/>
    <w:qFormat/>
    <w:rsid w:val="00626C46"/>
    <w:pPr>
      <w:ind w:left="340" w:hanging="340"/>
    </w:pPr>
    <w:rPr>
      <w:rFonts w:ascii="Univers Light" w:hAnsi="Univers Light"/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626C46"/>
    <w:rPr>
      <w:rFonts w:ascii="Univers Light" w:hAnsi="Univers Light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65621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5621C"/>
  </w:style>
  <w:style w:type="paragraph" w:styleId="Fuzeile">
    <w:name w:val="footer"/>
    <w:basedOn w:val="Standard"/>
    <w:link w:val="FuzeileZchn"/>
    <w:uiPriority w:val="99"/>
    <w:unhideWhenUsed/>
    <w:rsid w:val="0065621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5621C"/>
  </w:style>
  <w:style w:type="paragraph" w:styleId="Listenabsatz">
    <w:name w:val="List Paragraph"/>
    <w:basedOn w:val="Standard"/>
    <w:uiPriority w:val="34"/>
    <w:qFormat/>
    <w:rsid w:val="0065621C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6C0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3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C0EFB"/>
    <w:rPr>
      <w:rFonts w:asciiTheme="majorHAnsi" w:eastAsiaTheme="majorEastAsia" w:hAnsiTheme="majorHAnsi" w:cstheme="majorBidi"/>
      <w:spacing w:val="5"/>
      <w:kern w:val="28"/>
      <w:sz w:val="36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C0EFB"/>
    <w:rPr>
      <w:rFonts w:asciiTheme="majorHAnsi" w:eastAsiaTheme="majorEastAsia" w:hAnsiTheme="majorHAnsi" w:cstheme="majorBidi"/>
      <w:b/>
      <w:bCs/>
      <w:sz w:val="2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0EFB"/>
    <w:rPr>
      <w:rFonts w:asciiTheme="majorHAnsi" w:eastAsiaTheme="majorEastAsia" w:hAnsiTheme="majorHAnsi" w:cstheme="majorBidi"/>
      <w:b/>
      <w:bCs/>
      <w:szCs w:val="26"/>
    </w:rPr>
  </w:style>
  <w:style w:type="character" w:styleId="Seitenzahl">
    <w:name w:val="page number"/>
    <w:basedOn w:val="Absatz-Standardschriftart"/>
    <w:uiPriority w:val="99"/>
    <w:semiHidden/>
    <w:unhideWhenUsed/>
    <w:rsid w:val="00567E5B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F6E80"/>
    <w:pPr>
      <w:spacing w:after="0" w:line="240" w:lineRule="auto"/>
    </w:pPr>
    <w:rPr>
      <w:rFonts w:ascii="Courier" w:hAnsi="Courier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F6E80"/>
    <w:rPr>
      <w:rFonts w:ascii="Courier" w:hAnsi="Courier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3F6E80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061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0612"/>
    <w:rPr>
      <w:rFonts w:ascii="Lucida Grande" w:hAnsi="Lucida Grande" w:cs="Lucida Grande"/>
      <w:sz w:val="18"/>
      <w:szCs w:val="18"/>
    </w:rPr>
  </w:style>
  <w:style w:type="character" w:customStyle="1" w:styleId="x">
    <w:name w:val="x"/>
    <w:basedOn w:val="Absatz-Standardschriftart"/>
    <w:rsid w:val="001A6690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0C9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0C91"/>
    <w:rPr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D3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eichen1">
    <w:name w:val="Überschrift 1 Zeichen1"/>
    <w:basedOn w:val="Absatz-Standardschriftart"/>
    <w:uiPriority w:val="9"/>
    <w:locked/>
    <w:rsid w:val="00FD4B93"/>
    <w:rPr>
      <w:rFonts w:asciiTheme="majorHAnsi" w:eastAsiaTheme="majorEastAsia" w:hAnsiTheme="majorHAnsi" w:cstheme="majorBidi"/>
      <w:b/>
      <w:bCs/>
      <w:sz w:val="26"/>
      <w:szCs w:val="32"/>
    </w:rPr>
  </w:style>
  <w:style w:type="character" w:customStyle="1" w:styleId="apple-converted-space">
    <w:name w:val="apple-converted-space"/>
    <w:basedOn w:val="Absatz-Standardschriftart"/>
    <w:rsid w:val="006C6A17"/>
  </w:style>
  <w:style w:type="character" w:styleId="Fett">
    <w:name w:val="Strong"/>
    <w:basedOn w:val="Absatz-Standardschriftart"/>
    <w:uiPriority w:val="22"/>
    <w:qFormat/>
    <w:rsid w:val="006C6A17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6C6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abelleArial1ptvornach">
    <w:name w:val="Tabelle Arial 1pt vor/nach"/>
    <w:basedOn w:val="Standard"/>
    <w:qFormat/>
    <w:rsid w:val="009C612A"/>
    <w:pPr>
      <w:spacing w:beforeLines="40" w:before="96" w:afterLines="40" w:after="96" w:line="240" w:lineRule="auto"/>
    </w:pPr>
    <w:rPr>
      <w:rFonts w:ascii="Arial" w:hAnsi="Arial" w:cs="Arial"/>
      <w:sz w:val="20"/>
      <w:szCs w:val="20"/>
    </w:rPr>
  </w:style>
  <w:style w:type="paragraph" w:customStyle="1" w:styleId="TabelleArial10ptfett1ptvornach">
    <w:name w:val="Tabelle Arial 10 pt fett 1pt vor/nach"/>
    <w:basedOn w:val="Standard"/>
    <w:qFormat/>
    <w:rsid w:val="009C612A"/>
    <w:pPr>
      <w:spacing w:beforeLines="40" w:before="96" w:afterLines="40" w:after="96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17D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17D6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17D6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17D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17D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17D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17D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85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</w:divsChild>
    </w:div>
    <w:div w:id="18499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D/Library/Group%20Containers/UBF8T346G9.Office/User%20Content.localized/Templates.localized/BSZ_ET_BGy_Aufgaben_blanko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9E6EF4-4952-1C48-9644-9A41DCF86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BSZ_ET_BGy_Aufgaben_blanko.dotx</Template>
  <TotalTime>0</TotalTime>
  <Pages>5</Pages>
  <Words>670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Düwel</dc:creator>
  <cp:keywords/>
  <dc:description/>
  <cp:lastModifiedBy>frauke.duewel@tu-dresden.de</cp:lastModifiedBy>
  <cp:revision>10</cp:revision>
  <cp:lastPrinted>2023-01-03T18:23:00Z</cp:lastPrinted>
  <dcterms:created xsi:type="dcterms:W3CDTF">2023-01-17T10:20:00Z</dcterms:created>
  <dcterms:modified xsi:type="dcterms:W3CDTF">2023-09-03T17:42:00Z</dcterms:modified>
</cp:coreProperties>
</file>